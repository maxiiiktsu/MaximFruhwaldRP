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EE73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027C74C4" w14:textId="3CC80FD1" w:rsidR="004524C4" w:rsidRPr="004524C4" w:rsidRDefault="00EB4D2E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Zabezpečenie zariadení na sieti</w:t>
      </w:r>
    </w:p>
    <w:p w14:paraId="1BAFA948" w14:textId="1C38BABC" w:rsidR="004524C4" w:rsidRPr="004524C4" w:rsidRDefault="00EB4D2E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Maxim Frühwald</w:t>
      </w:r>
    </w:p>
    <w:p w14:paraId="3CFDEEEC" w14:textId="5411D6C1" w:rsidR="004524C4" w:rsidRPr="00CA3342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EB4D2E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24</w:t>
      </w:r>
    </w:p>
    <w:p w14:paraId="74C39D50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F412A2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0F76EE24" w14:textId="77777777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02191181"/>
      <w:bookmarkStart w:id="1" w:name="_Toc163579431"/>
      <w:r w:rsidRPr="00F976B1">
        <w:lastRenderedPageBreak/>
        <w:t>Obsah</w:t>
      </w:r>
      <w:r>
        <w:t xml:space="preserve"> </w:t>
      </w:r>
      <w:r w:rsidRPr="000F658B">
        <w:rPr>
          <w:color w:val="A6A6A6"/>
        </w:rPr>
        <w:t>(štýl Nadpis Kapitoly</w:t>
      </w:r>
      <w:r>
        <w:rPr>
          <w:color w:val="A6A6A6"/>
        </w:rPr>
        <w:t>, bez čísla</w:t>
      </w:r>
      <w:r w:rsidRPr="000F658B">
        <w:rPr>
          <w:color w:val="A6A6A6"/>
        </w:rPr>
        <w:t>)</w:t>
      </w:r>
      <w:bookmarkEnd w:id="1"/>
    </w:p>
    <w:p w14:paraId="0A4FAF92" w14:textId="79684853" w:rsidR="001C2C10" w:rsidRDefault="00BD2503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1C2C10">
        <w:t xml:space="preserve">Obsah </w:t>
      </w:r>
      <w:r w:rsidR="001C2C10" w:rsidRPr="004C4D17">
        <w:rPr>
          <w:color w:val="A6A6A6"/>
        </w:rPr>
        <w:t>(štýl Nadpis Kapitoly, bez čísla)</w:t>
      </w:r>
      <w:r w:rsidR="001C2C10">
        <w:rPr>
          <w:webHidden/>
        </w:rPr>
        <w:tab/>
      </w:r>
      <w:r w:rsidR="001C2C10">
        <w:rPr>
          <w:webHidden/>
        </w:rPr>
        <w:fldChar w:fldCharType="begin"/>
      </w:r>
      <w:r w:rsidR="001C2C10">
        <w:rPr>
          <w:webHidden/>
        </w:rPr>
        <w:instrText xml:space="preserve"> PAGEREF _Toc163579431 \h </w:instrText>
      </w:r>
      <w:r w:rsidR="001C2C10">
        <w:rPr>
          <w:webHidden/>
        </w:rPr>
      </w:r>
      <w:r w:rsidR="001C2C10">
        <w:rPr>
          <w:webHidden/>
        </w:rPr>
        <w:fldChar w:fldCharType="separate"/>
      </w:r>
      <w:r w:rsidR="001C2C10">
        <w:rPr>
          <w:webHidden/>
        </w:rPr>
        <w:t>2</w:t>
      </w:r>
      <w:r w:rsidR="001C2C10">
        <w:rPr>
          <w:webHidden/>
        </w:rPr>
        <w:fldChar w:fldCharType="end"/>
      </w:r>
    </w:p>
    <w:p w14:paraId="2E0F3680" w14:textId="3AFA04FC" w:rsidR="001C2C10" w:rsidRDefault="001C2C10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 xml:space="preserve">Anotácia </w:t>
      </w:r>
      <w:r w:rsidRPr="004C4D17">
        <w:rPr>
          <w:color w:val="A6A6A6"/>
        </w:rPr>
        <w:t>(štýl Nadpis Kapitoly, bez čísla)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_Toc163579432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18AAAAC3" w14:textId="52AC0730" w:rsidR="001C2C10" w:rsidRDefault="001C2C10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Stratégie v zabezprečení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_Toc163579433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665C1A5" w14:textId="05B6DF8B" w:rsidR="001C2C10" w:rsidRDefault="001C2C10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Čo je to firewall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_Toc163579434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8C2C9BB" w14:textId="0066BBF0" w:rsidR="001C2C10" w:rsidRDefault="001C2C10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História firewallu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_Toc163579435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13C1EF44" w14:textId="1372657E" w:rsidR="001C2C10" w:rsidRDefault="001C2C10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2.1.1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Prvé generácie (80. a 90. roky)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_Toc163579436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1204BF80" w14:textId="09064A1B" w:rsidR="001C2C10" w:rsidRDefault="001C2C10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2.1.2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Vývoj v 90. rokoch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_Toc163579437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5B334307" w14:textId="6F363012" w:rsidR="001C2C10" w:rsidRDefault="001C2C10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2.1.3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Firewally s aplikačnou podporou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_Toc163579438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589F3FDA" w14:textId="3E31F85F" w:rsidR="001C2C10" w:rsidRDefault="001C2C10">
      <w:pPr>
        <w:pStyle w:val="Obsah3"/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</w:pPr>
      <w:r>
        <w:t>2.1.4</w:t>
      </w:r>
      <w:r>
        <w:rPr>
          <w:rFonts w:asciiTheme="minorHAnsi" w:eastAsiaTheme="minorEastAsia" w:hAnsiTheme="minorHAnsi" w:cstheme="minorBidi"/>
          <w:iCs w:val="0"/>
          <w:kern w:val="2"/>
          <w:lang w:eastAsia="sk-SK"/>
          <w14:ligatures w14:val="standardContextual"/>
        </w:rPr>
        <w:tab/>
      </w:r>
      <w:r>
        <w:t>Moderné firewally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_Toc163579439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70618601" w14:textId="4120F623" w:rsidR="001C2C10" w:rsidRDefault="001C2C10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Sieťový firewall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_Toc163579440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85EBF35" w14:textId="3BC17048" w:rsidR="001C2C10" w:rsidRDefault="001C2C10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2.3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Aplikačný firewall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_Toc163579441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15DA555C" w14:textId="61150DA3" w:rsidR="001C2C10" w:rsidRDefault="001C2C10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2.4</w:t>
      </w:r>
      <w:r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  <w:tab/>
      </w:r>
      <w:r>
        <w:t>Rovnice, vzorce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_Toc163579442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74095C9F" w14:textId="57A965B8" w:rsidR="001C2C10" w:rsidRDefault="001C2C10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  <w:tab/>
      </w:r>
      <w:r>
        <w:t>Záver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_Toc163579443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2633346D" w14:textId="05C9D1C7" w:rsidR="001C2C10" w:rsidRDefault="001C2C10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 xml:space="preserve">Zoznam použitej literatúry </w:t>
      </w:r>
      <w:r w:rsidRPr="004C4D17">
        <w:rPr>
          <w:color w:val="A6A6A6"/>
        </w:rPr>
        <w:t>(Nadpis Kapitoly, bez čísla)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_Toc163579444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156F0C65" w14:textId="1D5D9703" w:rsidR="001C2C10" w:rsidRDefault="001C2C10">
      <w:pPr>
        <w:pStyle w:val="Obsah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eastAsia="sk-SK"/>
          <w14:ligatures w14:val="standardContextual"/>
        </w:rPr>
      </w:pPr>
      <w:r>
        <w:t xml:space="preserve">Prílohy </w:t>
      </w:r>
      <w:r w:rsidRPr="004C4D17">
        <w:rPr>
          <w:color w:val="A6A6A6"/>
        </w:rPr>
        <w:t>(štýl Nadpis Kapitoly, bez čísla)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_Toc163579445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603B4D84" w14:textId="05135DF5" w:rsidR="001C2C10" w:rsidRDefault="001C2C10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 xml:space="preserve">Príloha A – CD médium </w:t>
      </w:r>
      <w:r w:rsidRPr="004C4D17">
        <w:rPr>
          <w:color w:val="A6A6A6"/>
        </w:rPr>
        <w:t>(štýl PodNadpis Kapitoly, bez čísla)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_Toc163579446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5E199E16" w14:textId="6344007D" w:rsidR="001C2C10" w:rsidRDefault="001C2C10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Príloha B – &lt;názov prílohy&gt;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_Toc163579447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7D2A9BB" w14:textId="6A038C53" w:rsidR="001C2C10" w:rsidRDefault="001C2C10">
      <w:pPr>
        <w:pStyle w:val="Obsah2"/>
        <w:rPr>
          <w:rFonts w:asciiTheme="minorHAnsi" w:eastAsiaTheme="minorEastAsia" w:hAnsiTheme="minorHAnsi" w:cstheme="minorBidi"/>
          <w:kern w:val="2"/>
          <w:szCs w:val="24"/>
          <w:lang w:eastAsia="sk-SK"/>
          <w14:ligatures w14:val="standardContextual"/>
        </w:rPr>
      </w:pPr>
      <w:r>
        <w:t>Príloha C – &lt;názov prílohy&gt;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_Toc163579448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295AACDA" w14:textId="07C62874" w:rsidR="006B136F" w:rsidRDefault="00BD2503" w:rsidP="006B136F">
      <w:pPr>
        <w:spacing w:before="960" w:after="240"/>
        <w:rPr>
          <w:caps/>
        </w:rPr>
      </w:pPr>
      <w:r>
        <w:rPr>
          <w:caps/>
        </w:rPr>
        <w:fldChar w:fldCharType="end"/>
      </w:r>
      <w:r w:rsidR="006B136F">
        <w:rPr>
          <w:caps/>
        </w:rPr>
        <w:t xml:space="preserve">Poznámka: </w:t>
      </w:r>
      <w:r w:rsidR="006B136F" w:rsidRPr="007D3153">
        <w:t>O</w:t>
      </w:r>
      <w:r w:rsidR="006B136F">
        <w:t>bsah formátujte tak, aby sa zmestil celý na stranu 2</w:t>
      </w:r>
      <w:r w:rsidR="006B136F">
        <w:rPr>
          <w:caps/>
        </w:rPr>
        <w:t xml:space="preserve"> </w:t>
      </w:r>
    </w:p>
    <w:p w14:paraId="16A5FC8B" w14:textId="77777777" w:rsidR="00F976B1" w:rsidRDefault="00F976B1" w:rsidP="00FD275C">
      <w:pPr>
        <w:sectPr w:rsidR="00F976B1" w:rsidSect="00F412A2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78D60FB3" w14:textId="77777777" w:rsidR="00FD275C" w:rsidRPr="000F658B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2" w:name="_Toc163579432"/>
      <w:bookmarkEnd w:id="0"/>
      <w:r>
        <w:lastRenderedPageBreak/>
        <w:t>Anotácia</w:t>
      </w:r>
      <w:r w:rsidR="002D5F67">
        <w:t xml:space="preserve"> </w:t>
      </w:r>
      <w:r w:rsidR="002D5F67" w:rsidRPr="000F658B">
        <w:rPr>
          <w:color w:val="A6A6A6"/>
        </w:rPr>
        <w:t>(štýl Nadpis Kapitoly</w:t>
      </w:r>
      <w:r w:rsidR="000F658B">
        <w:rPr>
          <w:color w:val="A6A6A6"/>
        </w:rPr>
        <w:t>, bez čísla</w:t>
      </w:r>
      <w:r w:rsidR="002D5F67" w:rsidRPr="000F658B">
        <w:rPr>
          <w:color w:val="A6A6A6"/>
        </w:rPr>
        <w:t>)</w:t>
      </w:r>
      <w:bookmarkEnd w:id="2"/>
    </w:p>
    <w:p w14:paraId="47253080" w14:textId="77777777" w:rsidR="00A23F0B" w:rsidRDefault="00A23F0B" w:rsidP="00FD3D3F">
      <w:pPr>
        <w:pStyle w:val="NormalnytextDP"/>
      </w:pPr>
    </w:p>
    <w:p w14:paraId="78C27CAF" w14:textId="77777777" w:rsidR="00D7758C" w:rsidRDefault="00D7758C" w:rsidP="00FD3D3F">
      <w:pPr>
        <w:pStyle w:val="NormalnytextDP"/>
      </w:pPr>
    </w:p>
    <w:p w14:paraId="58362BC6" w14:textId="77777777" w:rsidR="00D7758C" w:rsidRDefault="00D7758C" w:rsidP="00FD3D3F">
      <w:pPr>
        <w:pStyle w:val="NormalnytextDP"/>
      </w:pPr>
    </w:p>
    <w:p w14:paraId="313A41D8" w14:textId="77777777" w:rsidR="00D7758C" w:rsidRDefault="00D7758C" w:rsidP="00FD3D3F">
      <w:pPr>
        <w:pStyle w:val="NormalnytextDP"/>
      </w:pPr>
    </w:p>
    <w:p w14:paraId="22FCB910" w14:textId="77777777" w:rsidR="00D7758C" w:rsidRDefault="00D7758C" w:rsidP="00FD3D3F">
      <w:pPr>
        <w:pStyle w:val="NormalnytextDP"/>
      </w:pPr>
    </w:p>
    <w:p w14:paraId="54545A20" w14:textId="77777777" w:rsidR="00D7758C" w:rsidRDefault="00D7758C" w:rsidP="00FD3D3F">
      <w:pPr>
        <w:pStyle w:val="NormalnytextDP"/>
      </w:pPr>
    </w:p>
    <w:p w14:paraId="43126A1F" w14:textId="77777777" w:rsidR="00D7758C" w:rsidRDefault="00D7758C" w:rsidP="00FD3D3F">
      <w:pPr>
        <w:pStyle w:val="NormalnytextDP"/>
      </w:pPr>
    </w:p>
    <w:p w14:paraId="347E01B4" w14:textId="77777777" w:rsidR="00D7758C" w:rsidRDefault="00D7758C" w:rsidP="00FD3D3F">
      <w:pPr>
        <w:pStyle w:val="NormalnytextDP"/>
      </w:pPr>
    </w:p>
    <w:p w14:paraId="61141315" w14:textId="77777777" w:rsidR="00D7758C" w:rsidRDefault="00D7758C" w:rsidP="00FD3D3F">
      <w:pPr>
        <w:pStyle w:val="NormalnytextDP"/>
      </w:pPr>
    </w:p>
    <w:p w14:paraId="5A2CEB69" w14:textId="77777777" w:rsidR="00D7758C" w:rsidRDefault="00D7758C" w:rsidP="00FD3D3F">
      <w:pPr>
        <w:pStyle w:val="NormalnytextDP"/>
      </w:pPr>
    </w:p>
    <w:p w14:paraId="085012BC" w14:textId="77777777" w:rsidR="00D7758C" w:rsidRDefault="00D7758C" w:rsidP="00D7758C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proofErr w:type="spellStart"/>
      <w:r w:rsidRPr="00D7758C">
        <w:rPr>
          <w:rFonts w:ascii="Arial" w:hAnsi="Arial" w:cs="Arial"/>
          <w:b/>
          <w:bCs/>
          <w:sz w:val="32"/>
          <w:szCs w:val="24"/>
        </w:rPr>
        <w:t>Annotation</w:t>
      </w:r>
      <w:proofErr w:type="spellEnd"/>
    </w:p>
    <w:p w14:paraId="02EB65E1" w14:textId="77777777" w:rsidR="00D7758C" w:rsidRDefault="00D7758C" w:rsidP="00D7758C">
      <w:pPr>
        <w:pStyle w:val="NormalnytextDP"/>
      </w:pPr>
    </w:p>
    <w:p w14:paraId="1BB02954" w14:textId="77777777" w:rsidR="00D7758C" w:rsidRDefault="00D7758C" w:rsidP="00D7758C">
      <w:pPr>
        <w:pStyle w:val="NormalnytextDP"/>
      </w:pPr>
    </w:p>
    <w:p w14:paraId="502E4506" w14:textId="77777777" w:rsidR="00D7758C" w:rsidRPr="00D7758C" w:rsidRDefault="00D7758C" w:rsidP="00D7758C">
      <w:pPr>
        <w:pStyle w:val="NormalnytextDP"/>
      </w:pPr>
    </w:p>
    <w:p w14:paraId="1A1AC8EE" w14:textId="7171A7F1" w:rsidR="00FD275C" w:rsidRDefault="00EB4D2E" w:rsidP="00FD275C">
      <w:pPr>
        <w:pStyle w:val="NadpisKapitoly"/>
      </w:pPr>
      <w:bookmarkStart w:id="3" w:name="_Toc163579433"/>
      <w:r>
        <w:lastRenderedPageBreak/>
        <w:t xml:space="preserve">Stratégie v </w:t>
      </w:r>
      <w:proofErr w:type="spellStart"/>
      <w:r>
        <w:t>zabezprečení</w:t>
      </w:r>
      <w:bookmarkEnd w:id="3"/>
      <w:proofErr w:type="spellEnd"/>
    </w:p>
    <w:p w14:paraId="314F4A55" w14:textId="77777777" w:rsidR="007E2919" w:rsidRDefault="007E2919" w:rsidP="007E2919">
      <w:pPr>
        <w:spacing w:after="160" w:line="259" w:lineRule="auto"/>
        <w:rPr>
          <w:rFonts w:ascii="Times New Roman" w:hAnsi="Times New Roman"/>
          <w:sz w:val="24"/>
          <w:szCs w:val="24"/>
        </w:rPr>
        <w:sectPr w:rsidR="007E2919" w:rsidSect="00F412A2"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bookmarkStart w:id="4" w:name="_Toc102191184"/>
      <w:r>
        <w:rPr>
          <w:rFonts w:ascii="Times New Roman" w:hAnsi="Times New Roman"/>
          <w:sz w:val="24"/>
          <w:szCs w:val="24"/>
        </w:rPr>
        <w:t>Z</w:t>
      </w:r>
      <w:r w:rsidRPr="007E2919">
        <w:rPr>
          <w:rFonts w:ascii="Times New Roman" w:hAnsi="Times New Roman"/>
          <w:sz w:val="24"/>
          <w:szCs w:val="24"/>
        </w:rPr>
        <w:t xml:space="preserve">abezpečenie zariadení v sieti je dnes kritickým aspektom v digitálnom svete, kde sa technológie rýchlo rozvíjajú a naše spoločnosti sa stále viac digitalizujú. Zabezpečenie zahŕňa ochranu širokej škály zariadení, od osobných počítačov a smartfónov až po priemyselné zariadenia a </w:t>
      </w:r>
      <w:proofErr w:type="spellStart"/>
      <w:r w:rsidRPr="007E2919">
        <w:rPr>
          <w:rFonts w:ascii="Times New Roman" w:hAnsi="Times New Roman"/>
          <w:sz w:val="24"/>
          <w:szCs w:val="24"/>
        </w:rPr>
        <w:t>IoT</w:t>
      </w:r>
      <w:proofErr w:type="spellEnd"/>
      <w:r w:rsidRPr="007E2919">
        <w:rPr>
          <w:rFonts w:ascii="Times New Roman" w:hAnsi="Times New Roman"/>
          <w:sz w:val="24"/>
          <w:szCs w:val="24"/>
        </w:rPr>
        <w:t xml:space="preserve"> (Internet of </w:t>
      </w:r>
      <w:proofErr w:type="spellStart"/>
      <w:r w:rsidRPr="007E2919">
        <w:rPr>
          <w:rFonts w:ascii="Times New Roman" w:hAnsi="Times New Roman"/>
          <w:sz w:val="24"/>
          <w:szCs w:val="24"/>
        </w:rPr>
        <w:t>Things</w:t>
      </w:r>
      <w:proofErr w:type="spellEnd"/>
      <w:r w:rsidRPr="007E2919">
        <w:rPr>
          <w:rFonts w:ascii="Times New Roman" w:hAnsi="Times New Roman"/>
          <w:sz w:val="24"/>
          <w:szCs w:val="24"/>
        </w:rPr>
        <w:t>) zariadenia, ktoré sa stávajú neoddeliteľnou súčasťou našich domácností aj pracovných prostredí.</w:t>
      </w:r>
    </w:p>
    <w:p w14:paraId="35A0E7C5" w14:textId="77777777" w:rsidR="007E2919" w:rsidRDefault="007E2919" w:rsidP="007E2919">
      <w:pPr>
        <w:spacing w:after="160" w:line="259" w:lineRule="auto"/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7E2919">
        <w:rPr>
          <w:rFonts w:ascii="Times New Roman" w:hAnsi="Times New Roman"/>
          <w:sz w:val="24"/>
          <w:szCs w:val="24"/>
        </w:rPr>
        <w:t xml:space="preserve">S rozvojom technológií sa však zvyšuje aj počet a </w:t>
      </w:r>
      <w:proofErr w:type="spellStart"/>
      <w:r w:rsidRPr="007E2919">
        <w:rPr>
          <w:rFonts w:ascii="Times New Roman" w:hAnsi="Times New Roman"/>
          <w:sz w:val="24"/>
          <w:szCs w:val="24"/>
        </w:rPr>
        <w:t>sofistikácia</w:t>
      </w:r>
      <w:proofErr w:type="spellEnd"/>
      <w:r w:rsidRPr="007E2919">
        <w:rPr>
          <w:rFonts w:ascii="Times New Roman" w:hAnsi="Times New Roman"/>
          <w:sz w:val="24"/>
          <w:szCs w:val="24"/>
        </w:rPr>
        <w:t xml:space="preserve"> hrozieb, ktorým sú tieto zariadenia vystavené. Medzi tieto hrozby patrí malware, phishing, </w:t>
      </w:r>
      <w:proofErr w:type="spellStart"/>
      <w:r w:rsidRPr="007E2919">
        <w:rPr>
          <w:rFonts w:ascii="Times New Roman" w:hAnsi="Times New Roman"/>
          <w:sz w:val="24"/>
          <w:szCs w:val="24"/>
        </w:rPr>
        <w:t>ransomware</w:t>
      </w:r>
      <w:proofErr w:type="spellEnd"/>
      <w:r w:rsidRPr="007E29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E2919">
        <w:rPr>
          <w:rFonts w:ascii="Times New Roman" w:hAnsi="Times New Roman"/>
          <w:sz w:val="24"/>
          <w:szCs w:val="24"/>
        </w:rPr>
        <w:t>DDoS</w:t>
      </w:r>
      <w:proofErr w:type="spellEnd"/>
      <w:r w:rsidRPr="007E2919">
        <w:rPr>
          <w:rFonts w:ascii="Times New Roman" w:hAnsi="Times New Roman"/>
          <w:sz w:val="24"/>
          <w:szCs w:val="24"/>
        </w:rPr>
        <w:t xml:space="preserve"> útoky a mnoho ďalších, ktoré môžu ohroziť integritu, dostupnosť a dôvernosť našich údajov a informácií.</w:t>
      </w:r>
    </w:p>
    <w:p w14:paraId="7EA7158D" w14:textId="77777777" w:rsidR="007E2919" w:rsidRDefault="007E2919" w:rsidP="007E2919">
      <w:pPr>
        <w:spacing w:after="160" w:line="259" w:lineRule="auto"/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7E2919">
        <w:rPr>
          <w:rFonts w:ascii="Times New Roman" w:hAnsi="Times New Roman"/>
          <w:sz w:val="24"/>
          <w:szCs w:val="24"/>
        </w:rPr>
        <w:t>Preto je dôležité, aby sme implementovali opatrenia na minimalizovanie rizík týchto hrozieb a chránili naše zariadenia a siete. Medzi základné prvky zabezpečenia patria firewally, antivírové programy, šifrovanie údajov, aktualizácie softvéru a pravidelné zálohovanie. Tieto nástroje nám pomáhajú zabezpečiť naše zariadenia a zvýšiť úroveň ochrany pred rôznymi hrozbami.</w:t>
      </w:r>
    </w:p>
    <w:p w14:paraId="7BEBFA6E" w14:textId="77777777" w:rsidR="007E2919" w:rsidRDefault="007E2919" w:rsidP="007E2919">
      <w:pPr>
        <w:spacing w:after="160" w:line="259" w:lineRule="auto"/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7E2919">
        <w:rPr>
          <w:rFonts w:ascii="Times New Roman" w:hAnsi="Times New Roman"/>
          <w:sz w:val="24"/>
          <w:szCs w:val="24"/>
        </w:rPr>
        <w:t>Navyše, s rastom technológií sa vyvíjajú aj sofistikovanejšie metódy zabezpečenia, ako je biometrická autentifikácia, umelej inteligencie pre detekciu hrozieb a sieťové segmentácie. Tieto pokročilé techniky nám poskytujú ešte vyššiu úroveň bezpečnosti a umožňujú nám efektívnejšie chrániť naše zariadenia a dáta pred rôznymi typmi útokov.</w:t>
      </w:r>
    </w:p>
    <w:p w14:paraId="5F1BB23A" w14:textId="77777777" w:rsidR="007E2919" w:rsidRDefault="007E2919" w:rsidP="007E2919">
      <w:pPr>
        <w:spacing w:after="160" w:line="259" w:lineRule="auto"/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7E2919">
        <w:rPr>
          <w:rFonts w:ascii="Times New Roman" w:hAnsi="Times New Roman"/>
          <w:sz w:val="24"/>
          <w:szCs w:val="24"/>
        </w:rPr>
        <w:t>Pochopenie tejto problematiky a používanie najlepších postupov v oblasti zabezpečenia zariadení v sieti je kľúčové pre ochranu našich súkromných údajov a citlivých informácií. Táto zodpovednosť sa týka nielen jednotlivcov, ale aj organizácií všetkých veľkostí, ktoré majú povinnosť chrániť údaje svojich zákazníkov a zamestnancov.</w:t>
      </w:r>
    </w:p>
    <w:p w14:paraId="50F13D1E" w14:textId="26F34E9D" w:rsidR="007E2919" w:rsidRPr="006B27F1" w:rsidRDefault="007E2919" w:rsidP="007E2919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7E2919">
        <w:rPr>
          <w:rFonts w:ascii="Times New Roman" w:hAnsi="Times New Roman"/>
          <w:sz w:val="24"/>
          <w:szCs w:val="24"/>
        </w:rPr>
        <w:t>Vzhľadom na neustále sa meniacu povahu hrozieb je dôležité, aby sme sa neustále vzdelávali a informovali o nových vývojoch v oblasti kybernetickej bezpečnosti a aby sme boli pripravení čeliť novým výzvam, ktoré môžu vzniknúť v dnešnom digitálnom prostredí. To znamená, že by sme mali byť aktívne zapojení do vzdelávania a implementácie nových bezpečnostných opatrení a technológií, aby sme ochránili naše zariadenia a dáta pred neustále sa meniacimi hrozbami.</w:t>
      </w:r>
    </w:p>
    <w:p w14:paraId="1B2EF025" w14:textId="3881B3E6" w:rsidR="00FD275C" w:rsidRDefault="00EB4D2E" w:rsidP="00FD275C">
      <w:pPr>
        <w:pStyle w:val="NadpisKapitoly"/>
      </w:pPr>
      <w:bookmarkStart w:id="5" w:name="_Toc163579434"/>
      <w:bookmarkEnd w:id="4"/>
      <w:r>
        <w:lastRenderedPageBreak/>
        <w:t>Čo je to firewall</w:t>
      </w:r>
      <w:bookmarkEnd w:id="5"/>
    </w:p>
    <w:p w14:paraId="0A6ADF7C" w14:textId="63D947BC" w:rsidR="00EB4D2E" w:rsidRPr="009A6CE9" w:rsidRDefault="00EB4D2E" w:rsidP="00EB4D2E">
      <w:pPr>
        <w:rPr>
          <w:rFonts w:ascii="Times New Roman" w:hAnsi="Times New Roman"/>
          <w:sz w:val="24"/>
          <w:szCs w:val="24"/>
        </w:rPr>
      </w:pPr>
      <w:bookmarkStart w:id="6" w:name="_Ref101952800"/>
      <w:bookmarkStart w:id="7" w:name="_Toc102191187"/>
      <w:r w:rsidRPr="009A6CE9">
        <w:rPr>
          <w:rFonts w:ascii="Times New Roman" w:hAnsi="Times New Roman"/>
          <w:sz w:val="24"/>
          <w:szCs w:val="24"/>
        </w:rPr>
        <w:t>Firewall je komplexný bezpečnostný nástroj, ktorý hrá kľúčovú úlohu v ochrane počítačových sietí pred neoprávnenými prístupmi a škodlivým softvérom. Jeho funkcia spočíva v monitorovaní, riadení a filtrovaní toku dát medzi rôznymi časťami siete a medzi sieťou a vonkajším prostredím, ako je internet.</w:t>
      </w:r>
    </w:p>
    <w:p w14:paraId="0DCE9B78" w14:textId="21A1E78B" w:rsidR="00EB4D2E" w:rsidRPr="009A6CE9" w:rsidRDefault="00EB4D2E" w:rsidP="00EB4D2E">
      <w:pPr>
        <w:rPr>
          <w:rFonts w:ascii="Times New Roman" w:hAnsi="Times New Roman"/>
          <w:sz w:val="24"/>
          <w:szCs w:val="24"/>
        </w:rPr>
      </w:pPr>
      <w:r w:rsidRPr="009A6CE9">
        <w:rPr>
          <w:rFonts w:ascii="Times New Roman" w:hAnsi="Times New Roman"/>
          <w:sz w:val="24"/>
          <w:szCs w:val="24"/>
        </w:rPr>
        <w:t>Existuje niekoľko druhov firewallov, ktoré sa používajú na rôzne účely a na rôznych úrovniach komunikácie:</w:t>
      </w:r>
    </w:p>
    <w:p w14:paraId="41307312" w14:textId="77777777" w:rsidR="007E2919" w:rsidRDefault="00EB4D2E" w:rsidP="009A6CE9">
      <w:pPr>
        <w:pStyle w:val="Odsekzoznamu"/>
        <w:numPr>
          <w:ilvl w:val="0"/>
          <w:numId w:val="13"/>
        </w:numPr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9A6CE9">
        <w:rPr>
          <w:rFonts w:ascii="Times New Roman" w:hAnsi="Times New Roman"/>
          <w:sz w:val="24"/>
          <w:szCs w:val="24"/>
        </w:rPr>
        <w:t>Sieťový firewall : Tento typ firewallu funguje na základe adries IP, portov a protokolov. V podstate vytvára "bránu" medzi internou a externou sieťou a rozhoduje o tom, ktoré dáta sú povolené a ktoré sú zablokované na základe preddefinovaných pravidiel. Môže fungovať ako brána medzi vnútornou a vonkajšou sieťou (tzv. "brána prehlasovania") alebo ako samostatné zariadenie.</w:t>
      </w:r>
    </w:p>
    <w:p w14:paraId="09E3D28C" w14:textId="4D4C1202" w:rsidR="00EB4D2E" w:rsidRPr="009A6CE9" w:rsidRDefault="00EB4D2E" w:rsidP="007E2919">
      <w:pPr>
        <w:pStyle w:val="Odsekzoznamu"/>
        <w:rPr>
          <w:rFonts w:ascii="Times New Roman" w:hAnsi="Times New Roman"/>
          <w:sz w:val="24"/>
          <w:szCs w:val="24"/>
        </w:rPr>
      </w:pPr>
    </w:p>
    <w:p w14:paraId="04110501" w14:textId="2F8A858C" w:rsidR="00EB4D2E" w:rsidRPr="009A6CE9" w:rsidRDefault="00EB4D2E" w:rsidP="009A6CE9">
      <w:pPr>
        <w:pStyle w:val="Odsekzoznamu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9A6CE9">
        <w:rPr>
          <w:rFonts w:ascii="Times New Roman" w:hAnsi="Times New Roman"/>
          <w:sz w:val="24"/>
          <w:szCs w:val="24"/>
        </w:rPr>
        <w:t>Aplikačný firewall : Tento typ firewallu funguje na vyššej úrovni v sieti, na aplikačnej vrstve. Dokáže špecifikovať povolenia na základe konkrétnych aplikácií a protokolov, čím zabezpečuje kontrolu komunikácie. Napríklad môže rozumieť obsahu HTTP požiadaviek a odpovedí a môže filtrovať prístup na základe obsahu alebo typu súborov.</w:t>
      </w:r>
    </w:p>
    <w:p w14:paraId="1BF9970F" w14:textId="77777777" w:rsidR="00EB4D2E" w:rsidRPr="009A6CE9" w:rsidRDefault="00EB4D2E" w:rsidP="00EB4D2E">
      <w:pPr>
        <w:rPr>
          <w:rFonts w:ascii="Times New Roman" w:hAnsi="Times New Roman"/>
          <w:sz w:val="24"/>
          <w:szCs w:val="24"/>
        </w:rPr>
      </w:pPr>
    </w:p>
    <w:p w14:paraId="0082F604" w14:textId="77777777" w:rsidR="007E2919" w:rsidRDefault="00EB4D2E" w:rsidP="00EB4D2E">
      <w:pPr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9A6CE9">
        <w:rPr>
          <w:rFonts w:ascii="Times New Roman" w:hAnsi="Times New Roman"/>
          <w:sz w:val="24"/>
          <w:szCs w:val="24"/>
        </w:rPr>
        <w:t>Firewall môže byť implementovaný rôznymi spôsobmi:</w:t>
      </w:r>
    </w:p>
    <w:p w14:paraId="095F36E5" w14:textId="77777777" w:rsidR="007E2919" w:rsidRDefault="00EB4D2E" w:rsidP="00EB4D2E">
      <w:pPr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9A6CE9">
        <w:rPr>
          <w:rFonts w:ascii="Times New Roman" w:hAnsi="Times New Roman"/>
          <w:sz w:val="24"/>
          <w:szCs w:val="24"/>
        </w:rPr>
        <w:t>Hardvérové riešenia</w:t>
      </w:r>
      <w:r w:rsidRPr="009A6CE9">
        <w:rPr>
          <w:rFonts w:ascii="Times New Roman" w:hAnsi="Times New Roman"/>
          <w:sz w:val="24"/>
          <w:szCs w:val="24"/>
        </w:rPr>
        <w:t xml:space="preserve"> </w:t>
      </w:r>
      <w:r w:rsidRPr="009A6CE9">
        <w:rPr>
          <w:rFonts w:ascii="Times New Roman" w:hAnsi="Times New Roman"/>
          <w:sz w:val="24"/>
          <w:szCs w:val="24"/>
        </w:rPr>
        <w:t>: To sú samostatné zariadenia navrhnuté špeciálne na účely firewallu. Majú vlastný hardvér a softvér optimalizovaný pre rýchle a efektívne filtrovanie dát.</w:t>
      </w:r>
    </w:p>
    <w:p w14:paraId="6801D9D1" w14:textId="77777777" w:rsidR="007E2919" w:rsidRDefault="00EB4D2E" w:rsidP="00EB4D2E">
      <w:pPr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9A6CE9">
        <w:rPr>
          <w:rFonts w:ascii="Times New Roman" w:hAnsi="Times New Roman"/>
          <w:sz w:val="24"/>
          <w:szCs w:val="24"/>
        </w:rPr>
        <w:t>Softvérové riešenia</w:t>
      </w:r>
      <w:r w:rsidRPr="009A6CE9">
        <w:rPr>
          <w:rFonts w:ascii="Times New Roman" w:hAnsi="Times New Roman"/>
          <w:sz w:val="24"/>
          <w:szCs w:val="24"/>
        </w:rPr>
        <w:t xml:space="preserve"> </w:t>
      </w:r>
      <w:r w:rsidRPr="009A6CE9">
        <w:rPr>
          <w:rFonts w:ascii="Times New Roman" w:hAnsi="Times New Roman"/>
          <w:sz w:val="24"/>
          <w:szCs w:val="24"/>
        </w:rPr>
        <w:t xml:space="preserve">: Tieto sú implementované ako programy na existujúcich počítačoch alebo sieťových zariadeniach a poskytujú </w:t>
      </w:r>
      <w:proofErr w:type="spellStart"/>
      <w:r w:rsidRPr="009A6CE9">
        <w:rPr>
          <w:rFonts w:ascii="Times New Roman" w:hAnsi="Times New Roman"/>
          <w:sz w:val="24"/>
          <w:szCs w:val="24"/>
        </w:rPr>
        <w:t>firewallové</w:t>
      </w:r>
      <w:proofErr w:type="spellEnd"/>
      <w:r w:rsidRPr="009A6CE9">
        <w:rPr>
          <w:rFonts w:ascii="Times New Roman" w:hAnsi="Times New Roman"/>
          <w:sz w:val="24"/>
          <w:szCs w:val="24"/>
        </w:rPr>
        <w:t xml:space="preserve"> funkcie softvérovým spôsobom.</w:t>
      </w:r>
    </w:p>
    <w:p w14:paraId="6C87B883" w14:textId="24C9AD16" w:rsidR="002B1FD3" w:rsidRDefault="00EB4D2E" w:rsidP="00EB4D2E">
      <w:p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9A6CE9">
        <w:rPr>
          <w:rFonts w:ascii="Times New Roman" w:hAnsi="Times New Roman"/>
          <w:sz w:val="24"/>
          <w:szCs w:val="24"/>
        </w:rPr>
        <w:t xml:space="preserve">Firewall zohráva kľúčovú úlohu pri ochrane sietí pred rôznymi hrozbami, vrátane útokov typu </w:t>
      </w:r>
      <w:proofErr w:type="spellStart"/>
      <w:r w:rsidRPr="009A6CE9">
        <w:rPr>
          <w:rFonts w:ascii="Times New Roman" w:hAnsi="Times New Roman"/>
          <w:sz w:val="24"/>
          <w:szCs w:val="24"/>
        </w:rPr>
        <w:t>DDoS</w:t>
      </w:r>
      <w:proofErr w:type="spellEnd"/>
      <w:r w:rsidRPr="009A6CE9">
        <w:rPr>
          <w:rFonts w:ascii="Times New Roman" w:hAnsi="Times New Roman"/>
          <w:sz w:val="24"/>
          <w:szCs w:val="24"/>
        </w:rPr>
        <w:t xml:space="preserve">, malware, </w:t>
      </w:r>
      <w:proofErr w:type="spellStart"/>
      <w:r w:rsidRPr="009A6CE9">
        <w:rPr>
          <w:rFonts w:ascii="Times New Roman" w:hAnsi="Times New Roman"/>
          <w:sz w:val="24"/>
          <w:szCs w:val="24"/>
        </w:rPr>
        <w:t>ransomware</w:t>
      </w:r>
      <w:proofErr w:type="spellEnd"/>
      <w:r w:rsidRPr="009A6CE9">
        <w:rPr>
          <w:rFonts w:ascii="Times New Roman" w:hAnsi="Times New Roman"/>
          <w:sz w:val="24"/>
          <w:szCs w:val="24"/>
        </w:rPr>
        <w:t xml:space="preserve">, phishing a ďalších. Jeho konfigurácia sa zvyčajne riadi súborom pravidiel, ktoré administrátor nastavuje podľa potrieb a požiadaviek siete. Aktívne a efektívne používanie firewallu je jedným z </w:t>
      </w:r>
      <w:proofErr w:type="spellStart"/>
      <w:r w:rsidRPr="009A6CE9">
        <w:rPr>
          <w:rFonts w:ascii="Times New Roman" w:hAnsi="Times New Roman"/>
          <w:sz w:val="24"/>
          <w:szCs w:val="24"/>
        </w:rPr>
        <w:t>najzákladnejších</w:t>
      </w:r>
      <w:proofErr w:type="spellEnd"/>
      <w:r w:rsidRPr="009A6CE9">
        <w:rPr>
          <w:rFonts w:ascii="Times New Roman" w:hAnsi="Times New Roman"/>
          <w:sz w:val="24"/>
          <w:szCs w:val="24"/>
        </w:rPr>
        <w:t xml:space="preserve"> prvkov pre zabezpečenie moderných počítačových sietí.</w:t>
      </w:r>
    </w:p>
    <w:p w14:paraId="11BFA03D" w14:textId="77777777" w:rsidR="00EB4D2E" w:rsidRPr="009A6CE9" w:rsidRDefault="00EB4D2E" w:rsidP="00EB4D2E">
      <w:pPr>
        <w:rPr>
          <w:rFonts w:ascii="Times New Roman" w:hAnsi="Times New Roman"/>
          <w:sz w:val="24"/>
          <w:szCs w:val="24"/>
        </w:rPr>
      </w:pPr>
    </w:p>
    <w:p w14:paraId="36E669D6" w14:textId="58BBEBBB" w:rsidR="00FD275C" w:rsidRPr="009A6CE9" w:rsidRDefault="009A6CE9" w:rsidP="009A6CE9">
      <w:pPr>
        <w:pStyle w:val="PodNadpisKapitoly"/>
      </w:pPr>
      <w:bookmarkStart w:id="8" w:name="_Toc163579435"/>
      <w:bookmarkEnd w:id="6"/>
      <w:bookmarkEnd w:id="7"/>
      <w:r w:rsidRPr="009A6CE9">
        <w:t>História firewallu</w:t>
      </w:r>
      <w:bookmarkEnd w:id="8"/>
    </w:p>
    <w:p w14:paraId="76938D1F" w14:textId="77777777" w:rsidR="007E2919" w:rsidRDefault="009A6CE9" w:rsidP="009A6CE9">
      <w:pPr>
        <w:rPr>
          <w:rFonts w:ascii="Times New Roman" w:hAnsi="Times New Roman"/>
          <w:sz w:val="24"/>
          <w:szCs w:val="24"/>
        </w:rPr>
        <w:sectPr w:rsidR="007E2919" w:rsidSect="00F412A2"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bookmarkStart w:id="9" w:name="_Toc102191188"/>
      <w:r w:rsidRPr="009A6CE9">
        <w:rPr>
          <w:rFonts w:ascii="Times New Roman" w:hAnsi="Times New Roman"/>
          <w:sz w:val="24"/>
          <w:szCs w:val="24"/>
        </w:rPr>
        <w:t>História firewallu sa začína v 80. a 90. rokoch minulého storočia, keď sa siete začali rozvíjať a komunikácia cez internet sa stala štandardom. Prvé formy firewallu boli základné, a často sa jednalo o softvérové nástroje vykonávajúce jednoduché filtrovanie dát na úrovni IP adries a portov.</w:t>
      </w:r>
    </w:p>
    <w:p w14:paraId="7D4F9B11" w14:textId="2A0E02F0" w:rsidR="009A6CE9" w:rsidRPr="009A6CE9" w:rsidRDefault="009A6CE9" w:rsidP="009A6CE9">
      <w:pPr>
        <w:rPr>
          <w:rFonts w:ascii="Times New Roman" w:hAnsi="Times New Roman"/>
          <w:sz w:val="24"/>
          <w:szCs w:val="24"/>
        </w:rPr>
      </w:pPr>
    </w:p>
    <w:p w14:paraId="3E7FD69E" w14:textId="49594C81" w:rsidR="009A6CE9" w:rsidRDefault="009A6CE9" w:rsidP="009A6CE9">
      <w:pPr>
        <w:pStyle w:val="PodNadpiskapitoly3uroven"/>
      </w:pPr>
      <w:bookmarkStart w:id="10" w:name="_Toc163579436"/>
      <w:r w:rsidRPr="009A6CE9">
        <w:t>Prvé generácie (80. a 90. roky)</w:t>
      </w:r>
      <w:bookmarkEnd w:id="10"/>
    </w:p>
    <w:p w14:paraId="2DBE712D" w14:textId="1599D999" w:rsidR="002B1FD3" w:rsidRDefault="009A6CE9" w:rsidP="009A6CE9">
      <w:p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9A6CE9">
        <w:rPr>
          <w:rFonts w:ascii="Times New Roman" w:hAnsi="Times New Roman"/>
          <w:sz w:val="24"/>
          <w:szCs w:val="24"/>
        </w:rPr>
        <w:t>Prvé firewally sa objavili ako softvérové aplikácie na operačných systémoch Unix a boli známe ako "</w:t>
      </w:r>
      <w:proofErr w:type="spellStart"/>
      <w:r w:rsidRPr="009A6CE9">
        <w:rPr>
          <w:rFonts w:ascii="Times New Roman" w:hAnsi="Times New Roman"/>
          <w:sz w:val="24"/>
          <w:szCs w:val="24"/>
        </w:rPr>
        <w:t>packet</w:t>
      </w:r>
      <w:proofErr w:type="spellEnd"/>
      <w:r w:rsidRPr="009A6CE9">
        <w:rPr>
          <w:rFonts w:ascii="Times New Roman" w:hAnsi="Times New Roman"/>
          <w:sz w:val="24"/>
          <w:szCs w:val="24"/>
        </w:rPr>
        <w:t xml:space="preserve"> filter" firewally. Tieto nástroje boli schopné filtrovať sieťový tok na základe IP adries, portov a protokolov. V tejto dobe neboli firewally považované za samostatné zariadenia, ale skôr za súčasť sieťového softvéru</w:t>
      </w:r>
    </w:p>
    <w:p w14:paraId="71FCCFB0" w14:textId="0D7C6308" w:rsidR="009A6CE9" w:rsidRPr="009A6CE9" w:rsidRDefault="009A6CE9" w:rsidP="009A6CE9">
      <w:pPr>
        <w:rPr>
          <w:rFonts w:ascii="Times New Roman" w:hAnsi="Times New Roman"/>
          <w:sz w:val="24"/>
          <w:szCs w:val="24"/>
        </w:rPr>
      </w:pPr>
    </w:p>
    <w:p w14:paraId="0AB87E2A" w14:textId="72F298FD" w:rsidR="009A6CE9" w:rsidRPr="002B1FD3" w:rsidRDefault="002B1FD3" w:rsidP="009A6CE9">
      <w:pPr>
        <w:pStyle w:val="PodNadpiskapitoly3uroven"/>
      </w:pPr>
      <w:bookmarkStart w:id="11" w:name="_Toc163579437"/>
      <w:r>
        <w:t>Vývoj v 90. rokoch</w:t>
      </w:r>
      <w:bookmarkEnd w:id="11"/>
    </w:p>
    <w:p w14:paraId="412502F0" w14:textId="77777777" w:rsidR="002B1FD3" w:rsidRDefault="009A6CE9" w:rsidP="009A6CE9">
      <w:p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 xml:space="preserve">V 90. rokoch sa začali objavovať firewally s lepšími možnosťami kontroly, ako napríklad </w:t>
      </w:r>
      <w:proofErr w:type="spellStart"/>
      <w:r w:rsidRPr="002B1FD3">
        <w:rPr>
          <w:rFonts w:ascii="Times New Roman" w:hAnsi="Times New Roman"/>
          <w:sz w:val="24"/>
          <w:szCs w:val="24"/>
        </w:rPr>
        <w:t>Stateful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1FD3">
        <w:rPr>
          <w:rFonts w:ascii="Times New Roman" w:hAnsi="Times New Roman"/>
          <w:sz w:val="24"/>
          <w:szCs w:val="24"/>
        </w:rPr>
        <w:t>Inspection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. Tieto firewally boli schopné sledovať stav sieťovej komunikácie a povoliť alebo zablokovať dáta na základe </w:t>
      </w:r>
      <w:proofErr w:type="spellStart"/>
      <w:r w:rsidRPr="002B1FD3">
        <w:rPr>
          <w:rFonts w:ascii="Times New Roman" w:hAnsi="Times New Roman"/>
          <w:sz w:val="24"/>
          <w:szCs w:val="24"/>
        </w:rPr>
        <w:t>kontextuálnych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informácií o spojeniach.</w:t>
      </w:r>
    </w:p>
    <w:p w14:paraId="643CB69F" w14:textId="6E5EAD23" w:rsidR="009A6CE9" w:rsidRPr="009A6CE9" w:rsidRDefault="009A6CE9" w:rsidP="009A6CE9">
      <w:pPr>
        <w:rPr>
          <w:rFonts w:ascii="Times New Roman" w:hAnsi="Times New Roman"/>
          <w:sz w:val="24"/>
          <w:szCs w:val="24"/>
        </w:rPr>
      </w:pPr>
    </w:p>
    <w:p w14:paraId="2A6D987C" w14:textId="06520841" w:rsidR="002B1FD3" w:rsidRPr="002B1FD3" w:rsidRDefault="002B1FD3" w:rsidP="002B1FD3">
      <w:pPr>
        <w:pStyle w:val="PodNadpiskapitoly3uroven"/>
      </w:pPr>
      <w:bookmarkStart w:id="12" w:name="_Toc163579438"/>
      <w:r>
        <w:t>Firewally s aplikačnou podporou</w:t>
      </w:r>
      <w:bookmarkEnd w:id="12"/>
    </w:p>
    <w:p w14:paraId="622C83DC" w14:textId="77777777" w:rsidR="002B1FD3" w:rsidRDefault="009A6CE9" w:rsidP="009A6CE9">
      <w:p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>V 2000. rokoch sa začali objavovať firewally s pokročilejšou aplikačnou kontrolou. Tieto firewally mohli robiť rozhodnutia na základe obsahu dát a súvislostí s konkrétnymi aplikáciami, nie len na základe IP adries a portov. Tento typ firewallu umožňuje presnejšie filtrovanie dát a je schopný identifikovať a blokovať škodlivý obsah.</w:t>
      </w:r>
    </w:p>
    <w:p w14:paraId="3E18ABF9" w14:textId="79B6501E" w:rsidR="009A6CE9" w:rsidRPr="009A6CE9" w:rsidRDefault="009A6CE9" w:rsidP="009A6CE9">
      <w:pPr>
        <w:rPr>
          <w:rFonts w:ascii="Times New Roman" w:hAnsi="Times New Roman"/>
          <w:sz w:val="24"/>
          <w:szCs w:val="24"/>
        </w:rPr>
      </w:pPr>
    </w:p>
    <w:p w14:paraId="0272697B" w14:textId="0EDAC4A3" w:rsidR="002B1FD3" w:rsidRPr="002B1FD3" w:rsidRDefault="002B1FD3" w:rsidP="002B1FD3">
      <w:pPr>
        <w:pStyle w:val="PodNadpiskapitoly3uroven"/>
      </w:pPr>
      <w:bookmarkStart w:id="13" w:name="_Toc163579439"/>
      <w:r>
        <w:t>Moderné firewally</w:t>
      </w:r>
      <w:bookmarkEnd w:id="13"/>
    </w:p>
    <w:p w14:paraId="686BF90B" w14:textId="3AD5C296" w:rsidR="009A6CE9" w:rsidRPr="009A6CE9" w:rsidRDefault="009A6CE9" w:rsidP="009A6CE9">
      <w:pPr>
        <w:rPr>
          <w:rFonts w:ascii="Times New Roman" w:hAnsi="Times New Roman"/>
          <w:sz w:val="24"/>
          <w:szCs w:val="24"/>
        </w:rPr>
      </w:pPr>
      <w:r w:rsidRPr="002B1FD3">
        <w:rPr>
          <w:rFonts w:ascii="Times New Roman" w:hAnsi="Times New Roman"/>
          <w:sz w:val="24"/>
          <w:szCs w:val="24"/>
        </w:rPr>
        <w:t>Dnešné firewally kombinujú rôzne techniky filtrovania dát, vrátane aplikačnej kontroly, detekcie hlbokých údajov (DPI), protokolovania a správy udalostí. Okrem toho sú firewally často integrované s ďalšími bezpečnostnými funkciami, ako sú antivírové programy, systémy detekcie útokov (IDS/IPS) a filtre pre obsah internetu.</w:t>
      </w:r>
      <w:r w:rsidR="002B1FD3">
        <w:rPr>
          <w:rFonts w:ascii="Times New Roman" w:hAnsi="Times New Roman"/>
          <w:sz w:val="24"/>
          <w:szCs w:val="24"/>
        </w:rPr>
        <w:t xml:space="preserve"> </w:t>
      </w:r>
      <w:r w:rsidRPr="009A6CE9">
        <w:rPr>
          <w:rFonts w:ascii="Times New Roman" w:hAnsi="Times New Roman"/>
          <w:sz w:val="24"/>
          <w:szCs w:val="24"/>
        </w:rPr>
        <w:t xml:space="preserve">V súčasnosti sú firewally neoddeliteľnou súčasťou zabezpečenia siete a sú nasadené vo všetkých druhoch prostredí, od domácich sietí po veľké </w:t>
      </w:r>
      <w:proofErr w:type="spellStart"/>
      <w:r w:rsidRPr="009A6CE9">
        <w:rPr>
          <w:rFonts w:ascii="Times New Roman" w:hAnsi="Times New Roman"/>
          <w:sz w:val="24"/>
          <w:szCs w:val="24"/>
        </w:rPr>
        <w:t>korporátne</w:t>
      </w:r>
      <w:proofErr w:type="spellEnd"/>
      <w:r w:rsidRPr="009A6CE9">
        <w:rPr>
          <w:rFonts w:ascii="Times New Roman" w:hAnsi="Times New Roman"/>
          <w:sz w:val="24"/>
          <w:szCs w:val="24"/>
        </w:rPr>
        <w:t xml:space="preserve"> siete a poskytujú kritickú ochranu pred mnohými hrozbami z internetu. Ich funkcie a schopnosti sa neustále vyvíjajú, aby dokázali zvládnuť nové a sofistikovanejšie hrozby.</w:t>
      </w:r>
    </w:p>
    <w:p w14:paraId="24DFB5A1" w14:textId="0E3F34CF" w:rsidR="00FD275C" w:rsidRPr="00B71D7E" w:rsidRDefault="002B1FD3" w:rsidP="00FD275C">
      <w:pPr>
        <w:pStyle w:val="PodNadpisKapitoly"/>
      </w:pPr>
      <w:bookmarkStart w:id="14" w:name="_Toc163579440"/>
      <w:bookmarkEnd w:id="9"/>
      <w:r>
        <w:lastRenderedPageBreak/>
        <w:t>Sieťový firewall</w:t>
      </w:r>
      <w:bookmarkEnd w:id="14"/>
    </w:p>
    <w:p w14:paraId="423E14C0" w14:textId="77777777" w:rsidR="002B1FD3" w:rsidRDefault="002B1FD3" w:rsidP="002B1FD3">
      <w:p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>Sieťový firewall, známy aj ako rozhranie, je bezpečnostné zariadenie alebo softvér, ktorý funguje na úrovni sieťovej vrstvy OSI modelu (</w:t>
      </w:r>
      <w:proofErr w:type="spellStart"/>
      <w:r w:rsidRPr="002B1FD3">
        <w:rPr>
          <w:rFonts w:ascii="Times New Roman" w:hAnsi="Times New Roman"/>
          <w:sz w:val="24"/>
          <w:szCs w:val="24"/>
        </w:rPr>
        <w:t>Open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Systems </w:t>
      </w:r>
      <w:proofErr w:type="spellStart"/>
      <w:r w:rsidRPr="002B1FD3">
        <w:rPr>
          <w:rFonts w:ascii="Times New Roman" w:hAnsi="Times New Roman"/>
          <w:sz w:val="24"/>
          <w:szCs w:val="24"/>
        </w:rPr>
        <w:t>Interconnection</w:t>
      </w:r>
      <w:proofErr w:type="spellEnd"/>
      <w:r w:rsidRPr="002B1FD3">
        <w:rPr>
          <w:rFonts w:ascii="Times New Roman" w:hAnsi="Times New Roman"/>
          <w:sz w:val="24"/>
          <w:szCs w:val="24"/>
        </w:rPr>
        <w:t>). Jeho hlavnou úlohou je chrániť sieť pred neoprávnenými prístupmi a škodlivými útokmi, kontrolujúc tok dát medzi internými a externými časťami siete a medzi sieťou a vonkajším prostredím, ako je internet.</w:t>
      </w:r>
    </w:p>
    <w:p w14:paraId="3475A841" w14:textId="4F6A7602" w:rsidR="002B1FD3" w:rsidRPr="002B1FD3" w:rsidRDefault="002B1FD3" w:rsidP="002B1FD3">
      <w:pPr>
        <w:rPr>
          <w:rFonts w:ascii="Times New Roman" w:hAnsi="Times New Roman"/>
          <w:sz w:val="24"/>
          <w:szCs w:val="24"/>
        </w:rPr>
      </w:pPr>
    </w:p>
    <w:p w14:paraId="534BFA1C" w14:textId="77777777" w:rsidR="002B1FD3" w:rsidRDefault="002B1FD3" w:rsidP="002B1FD3">
      <w:p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>Funkcie sieťového firewallu zahŕňajú:</w:t>
      </w:r>
    </w:p>
    <w:p w14:paraId="329EB162" w14:textId="26B044CB" w:rsidR="002B1FD3" w:rsidRPr="002B1FD3" w:rsidRDefault="002B1FD3" w:rsidP="002B1FD3">
      <w:pPr>
        <w:rPr>
          <w:rFonts w:ascii="Times New Roman" w:hAnsi="Times New Roman"/>
          <w:sz w:val="24"/>
          <w:szCs w:val="24"/>
        </w:rPr>
      </w:pPr>
    </w:p>
    <w:p w14:paraId="684A1F5D" w14:textId="77777777" w:rsidR="002B1FD3" w:rsidRDefault="002B1FD3" w:rsidP="002B1FD3">
      <w:pPr>
        <w:pStyle w:val="Odsekzoznamu"/>
        <w:numPr>
          <w:ilvl w:val="0"/>
          <w:numId w:val="14"/>
        </w:num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>Filtrovanie paketov: Firewall analyzuje pakety údajov prichádzajúce do siete a rozhoduje, či ich povoliť alebo zablokovať na základe preddefinovaných pravidiel. Tieto pravidlá môžu zahŕňať informácie o zdrojových a cieľových IP adresách, portoch a používaných protokoloch.</w:t>
      </w:r>
    </w:p>
    <w:p w14:paraId="7DB82161" w14:textId="02F0BB32" w:rsidR="002B1FD3" w:rsidRPr="002B1FD3" w:rsidRDefault="002B1FD3" w:rsidP="002B1FD3">
      <w:pPr>
        <w:pStyle w:val="Odsekzoznamu"/>
        <w:rPr>
          <w:rFonts w:ascii="Times New Roman" w:hAnsi="Times New Roman"/>
          <w:sz w:val="24"/>
          <w:szCs w:val="24"/>
        </w:rPr>
      </w:pPr>
    </w:p>
    <w:p w14:paraId="09551B55" w14:textId="77777777" w:rsidR="002B1FD3" w:rsidRDefault="002B1FD3" w:rsidP="002B1FD3">
      <w:pPr>
        <w:pStyle w:val="Odsekzoznamu"/>
        <w:numPr>
          <w:ilvl w:val="0"/>
          <w:numId w:val="14"/>
        </w:num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1FD3">
        <w:rPr>
          <w:rFonts w:ascii="Times New Roman" w:hAnsi="Times New Roman"/>
          <w:sz w:val="24"/>
          <w:szCs w:val="24"/>
        </w:rPr>
        <w:t>Stateful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1FD3">
        <w:rPr>
          <w:rFonts w:ascii="Times New Roman" w:hAnsi="Times New Roman"/>
          <w:sz w:val="24"/>
          <w:szCs w:val="24"/>
        </w:rPr>
        <w:t>Inspection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: Táto technika umožňuje firewallu sledovať stav sieťovej komunikácie a vytvárať dynamické pravidlá na základe </w:t>
      </w:r>
      <w:proofErr w:type="spellStart"/>
      <w:r w:rsidRPr="002B1FD3">
        <w:rPr>
          <w:rFonts w:ascii="Times New Roman" w:hAnsi="Times New Roman"/>
          <w:sz w:val="24"/>
          <w:szCs w:val="24"/>
        </w:rPr>
        <w:t>kontextuálnych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informácií o spojeniach. To umožňuje firewallu robiť rozhodnutia na základe stavu spojenia a nielen na základe jednotlivých paketov.</w:t>
      </w:r>
    </w:p>
    <w:p w14:paraId="4E1BBD8A" w14:textId="3B500ED0" w:rsidR="002B1FD3" w:rsidRPr="002B1FD3" w:rsidRDefault="002B1FD3" w:rsidP="002B1FD3">
      <w:pPr>
        <w:pStyle w:val="Odsekzoznamu"/>
        <w:rPr>
          <w:rFonts w:ascii="Times New Roman" w:hAnsi="Times New Roman"/>
          <w:sz w:val="24"/>
          <w:szCs w:val="24"/>
        </w:rPr>
      </w:pPr>
    </w:p>
    <w:p w14:paraId="03220268" w14:textId="77777777" w:rsidR="002B1FD3" w:rsidRDefault="002B1FD3" w:rsidP="002B1FD3">
      <w:pPr>
        <w:pStyle w:val="Odsekzoznamu"/>
        <w:numPr>
          <w:ilvl w:val="0"/>
          <w:numId w:val="14"/>
        </w:num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 xml:space="preserve"> Virtuálne súkromné siete (VPN): Niektoré sieťové firewally majú schopnosť vytvárať VPN tunely, ktoré umožňujú bezpečnú komunikáciu medzi vzdialenými sieťami alebo zariadeniami cez verejný internet.</w:t>
      </w:r>
    </w:p>
    <w:p w14:paraId="441ED695" w14:textId="48D088EF" w:rsidR="002B1FD3" w:rsidRPr="002B1FD3" w:rsidRDefault="002B1FD3" w:rsidP="002B1FD3">
      <w:pPr>
        <w:pStyle w:val="Odsekzoznamu"/>
        <w:rPr>
          <w:rFonts w:ascii="Times New Roman" w:hAnsi="Times New Roman"/>
          <w:sz w:val="24"/>
          <w:szCs w:val="24"/>
        </w:rPr>
      </w:pPr>
    </w:p>
    <w:p w14:paraId="65357A90" w14:textId="77777777" w:rsidR="002B1FD3" w:rsidRDefault="002B1FD3" w:rsidP="002B1FD3">
      <w:pPr>
        <w:pStyle w:val="Odsekzoznamu"/>
        <w:numPr>
          <w:ilvl w:val="0"/>
          <w:numId w:val="14"/>
        </w:num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 xml:space="preserve"> NAT (</w:t>
      </w:r>
      <w:proofErr w:type="spellStart"/>
      <w:r w:rsidRPr="002B1FD3">
        <w:rPr>
          <w:rFonts w:ascii="Times New Roman" w:hAnsi="Times New Roman"/>
          <w:sz w:val="24"/>
          <w:szCs w:val="24"/>
        </w:rPr>
        <w:t>Network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1FD3">
        <w:rPr>
          <w:rFonts w:ascii="Times New Roman" w:hAnsi="Times New Roman"/>
          <w:sz w:val="24"/>
          <w:szCs w:val="24"/>
        </w:rPr>
        <w:t>Address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1FD3">
        <w:rPr>
          <w:rFonts w:ascii="Times New Roman" w:hAnsi="Times New Roman"/>
          <w:sz w:val="24"/>
          <w:szCs w:val="24"/>
        </w:rPr>
        <w:t>Translation</w:t>
      </w:r>
      <w:proofErr w:type="spellEnd"/>
      <w:r w:rsidRPr="002B1FD3">
        <w:rPr>
          <w:rFonts w:ascii="Times New Roman" w:hAnsi="Times New Roman"/>
          <w:sz w:val="24"/>
          <w:szCs w:val="24"/>
        </w:rPr>
        <w:t>): Firewall môže vykonávať funkciu NAT, ktorá prekladá interné IP adresy na verejné IP adresy a umožňuje viacerým zariadeniam v sieti komunikovať so zariadeniami mimo siete cez jedinú verejnú IP adresu.</w:t>
      </w:r>
    </w:p>
    <w:p w14:paraId="1A7973A8" w14:textId="0116DD53" w:rsidR="002B1FD3" w:rsidRPr="002B1FD3" w:rsidRDefault="002B1FD3" w:rsidP="002B1FD3">
      <w:pPr>
        <w:pStyle w:val="Odsekzoznamu"/>
        <w:rPr>
          <w:rFonts w:ascii="Times New Roman" w:hAnsi="Times New Roman"/>
          <w:sz w:val="24"/>
          <w:szCs w:val="24"/>
        </w:rPr>
      </w:pPr>
    </w:p>
    <w:p w14:paraId="1C712599" w14:textId="77777777" w:rsidR="002B1FD3" w:rsidRDefault="002B1FD3" w:rsidP="002B1FD3">
      <w:pPr>
        <w:pStyle w:val="Odsekzoznamu"/>
        <w:numPr>
          <w:ilvl w:val="0"/>
          <w:numId w:val="14"/>
        </w:numPr>
        <w:rPr>
          <w:rFonts w:ascii="Times New Roman" w:hAnsi="Times New Roman"/>
          <w:sz w:val="24"/>
          <w:szCs w:val="24"/>
        </w:rPr>
        <w:sectPr w:rsidR="002B1FD3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1FD3">
        <w:rPr>
          <w:rFonts w:ascii="Times New Roman" w:hAnsi="Times New Roman"/>
          <w:sz w:val="24"/>
          <w:szCs w:val="24"/>
        </w:rPr>
        <w:t>Logging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a správa udalostí: Firewall môže zaznamenávať informácie o sieťovej prevádzke a udalostiach, ako sú pokusy o neoprávnený prístup alebo pokusy o útoky, čo pomáha administrátorom sledovať a analyzovať bezpečnostné incidenty.</w:t>
      </w:r>
    </w:p>
    <w:p w14:paraId="1BAA159A" w14:textId="77777777" w:rsidR="007E2919" w:rsidRDefault="002B1FD3" w:rsidP="002B1FD3">
      <w:pPr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>Sieťový firewall môže byť implementovaný ako hardvérové zariadenie alebo softvérové riešenie na serveri alebo osobnom počítači. Jeho konfigurácia sa zvyčajne riadi súborom pravidiel, ktoré administrátor nastavuje podľa potrieb a požiadaviek siete. Je to kľúčový prvok v ochrane siete pred rôznymi hrozbami a neoprávnenými prístupmi.</w:t>
      </w:r>
    </w:p>
    <w:p w14:paraId="6F146B59" w14:textId="77777777" w:rsidR="002B1FD3" w:rsidRPr="002B1FD3" w:rsidRDefault="002B1FD3" w:rsidP="002B1FD3">
      <w:pPr>
        <w:rPr>
          <w:rFonts w:ascii="Times New Roman" w:hAnsi="Times New Roman"/>
          <w:sz w:val="24"/>
          <w:szCs w:val="24"/>
        </w:rPr>
      </w:pPr>
    </w:p>
    <w:p w14:paraId="314DFE5A" w14:textId="5507191D" w:rsidR="00FD275C" w:rsidRPr="00B71D7E" w:rsidRDefault="002B1FD3" w:rsidP="00FD275C">
      <w:pPr>
        <w:pStyle w:val="PodNadpisKapitoly"/>
      </w:pPr>
      <w:bookmarkStart w:id="15" w:name="_Toc163579441"/>
      <w:r>
        <w:t>Aplikačný firewall</w:t>
      </w:r>
      <w:bookmarkEnd w:id="15"/>
    </w:p>
    <w:p w14:paraId="7742822B" w14:textId="77777777" w:rsidR="007E2919" w:rsidRDefault="002B1FD3" w:rsidP="002B1FD3">
      <w:pPr>
        <w:rPr>
          <w:rFonts w:ascii="Times New Roman" w:hAnsi="Times New Roman"/>
          <w:sz w:val="24"/>
          <w:szCs w:val="24"/>
        </w:rPr>
        <w:sectPr w:rsidR="007E2919" w:rsidSect="00F412A2"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>Aplikačný firewall, známy tiež ako firewall na aplikačnej úrovni alebo aplikačná brána, je výkonný bezpečnostný nástroj, ktorý poskytuje komplexnú ochranu pred škodlivým softvérom a neoprávnenými prístupmi v sieťach. Jeho účelom je monitorovať, filtrovať a riadiť tok dát, ktoré prechádzajú cez sieť, s dôrazom na aplikačnú vrstvu OSI modelu, čím poskytuje úroveň kontroly a zabezpečenia, ktorá je zložitejšia a sofistikovanejšia ako u tradičných sieťových firewallov.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1FD3">
        <w:rPr>
          <w:rFonts w:ascii="Times New Roman" w:hAnsi="Times New Roman"/>
          <w:sz w:val="24"/>
          <w:szCs w:val="24"/>
        </w:rPr>
        <w:t>Jedným z hlavných prvkov aplikačného firewallu je aplikačná kontrola, ktorá umožňuje sledovať a identifikovať špecifické aplikácie a protokoly v sieťovej komunikácii. Táto schopnosť umožňuje firewallu efektívne rozhodovať o tom, ktoré aplikácie sú povolené a ktoré sú zablokované na základe definovaných pravidiel a politík zabezpečenia.</w:t>
      </w:r>
    </w:p>
    <w:p w14:paraId="0F42EEAE" w14:textId="77777777" w:rsidR="007E2919" w:rsidRDefault="002B1FD3" w:rsidP="002B1FD3">
      <w:pPr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 xml:space="preserve">Okrem toho aplikačný firewall poskytuje filtrovanie obsahu, čo znamená, že môže analyzovať obsah dát a identifikovať škodlivý obsah, ako sú </w:t>
      </w:r>
      <w:proofErr w:type="spellStart"/>
      <w:r w:rsidRPr="002B1FD3">
        <w:rPr>
          <w:rFonts w:ascii="Times New Roman" w:hAnsi="Times New Roman"/>
          <w:sz w:val="24"/>
          <w:szCs w:val="24"/>
        </w:rPr>
        <w:t>malvéry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B1FD3">
        <w:rPr>
          <w:rFonts w:ascii="Times New Roman" w:hAnsi="Times New Roman"/>
          <w:sz w:val="24"/>
          <w:szCs w:val="24"/>
        </w:rPr>
        <w:t>phishingové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pokusy, alebo nevhodný obsah, a následne ho zablokovať alebo upozorniť administrátora na možnú hrozbu. Táto funkcia je zvlášť dôležitá v prípade webstránok a aplikácií, ktoré sú vystavené riziku útokov z internetu.</w:t>
      </w:r>
    </w:p>
    <w:p w14:paraId="337BFFBC" w14:textId="77777777" w:rsidR="007E2919" w:rsidRDefault="002B1FD3" w:rsidP="002B1FD3">
      <w:pPr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 xml:space="preserve">Ďalšou dôležitou funkciou aplikačného firewallu je schopnosť protokolovania a správy udalostí. Firewall dokáže zaznamenávať udalosti a spravovať ich, čo umožňuje administrátorom sledovať sieťovú prevádzku, identifikovať potenciálne hrozby a reagovať na </w:t>
      </w:r>
      <w:proofErr w:type="spellStart"/>
      <w:r w:rsidRPr="002B1FD3">
        <w:rPr>
          <w:rFonts w:ascii="Times New Roman" w:hAnsi="Times New Roman"/>
          <w:sz w:val="24"/>
          <w:szCs w:val="24"/>
        </w:rPr>
        <w:t>ne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včas. Táto viditeľnosť a možnosť analýzy udalostí je kľúčová pre účinnú ochranu siete a prevenciu bezpečnostných incidentov.</w:t>
      </w:r>
    </w:p>
    <w:p w14:paraId="497B49E0" w14:textId="77777777" w:rsidR="007E2919" w:rsidRDefault="002B1FD3" w:rsidP="002B1FD3">
      <w:pPr>
        <w:rPr>
          <w:rFonts w:ascii="Times New Roman" w:hAnsi="Times New Roman"/>
          <w:sz w:val="24"/>
          <w:szCs w:val="24"/>
        </w:rPr>
        <w:sectPr w:rsidR="007E2919" w:rsidSect="00F412A2">
          <w:type w:val="continuous"/>
          <w:pgSz w:w="11906" w:h="16838"/>
          <w:pgMar w:top="1418" w:right="1418" w:bottom="1418" w:left="1985" w:header="708" w:footer="708" w:gutter="0"/>
          <w:pgNumType w:start="3"/>
          <w:cols w:space="708"/>
          <w:docGrid w:linePitch="360"/>
        </w:sectPr>
      </w:pPr>
      <w:r w:rsidRPr="002B1FD3">
        <w:rPr>
          <w:rFonts w:ascii="Times New Roman" w:hAnsi="Times New Roman"/>
          <w:sz w:val="24"/>
          <w:szCs w:val="24"/>
        </w:rPr>
        <w:t xml:space="preserve">Ďalej, aplikačný firewall môže poskytovať aj funkcie na prevenciu útokov, ako sú SQL </w:t>
      </w:r>
      <w:proofErr w:type="spellStart"/>
      <w:r w:rsidRPr="002B1FD3">
        <w:rPr>
          <w:rFonts w:ascii="Times New Roman" w:hAnsi="Times New Roman"/>
          <w:sz w:val="24"/>
          <w:szCs w:val="24"/>
        </w:rPr>
        <w:t>injection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 útoky, XSS (</w:t>
      </w:r>
      <w:proofErr w:type="spellStart"/>
      <w:r w:rsidRPr="002B1FD3">
        <w:rPr>
          <w:rFonts w:ascii="Times New Roman" w:hAnsi="Times New Roman"/>
          <w:sz w:val="24"/>
          <w:szCs w:val="24"/>
        </w:rPr>
        <w:t>cross</w:t>
      </w:r>
      <w:proofErr w:type="spellEnd"/>
      <w:r w:rsidRPr="002B1FD3">
        <w:rPr>
          <w:rFonts w:ascii="Times New Roman" w:hAnsi="Times New Roman"/>
          <w:sz w:val="24"/>
          <w:szCs w:val="24"/>
        </w:rPr>
        <w:t xml:space="preserve">-site </w:t>
      </w:r>
      <w:proofErr w:type="spellStart"/>
      <w:r w:rsidRPr="002B1FD3">
        <w:rPr>
          <w:rFonts w:ascii="Times New Roman" w:hAnsi="Times New Roman"/>
          <w:sz w:val="24"/>
          <w:szCs w:val="24"/>
        </w:rPr>
        <w:t>scripting</w:t>
      </w:r>
      <w:proofErr w:type="spellEnd"/>
      <w:r w:rsidRPr="002B1FD3">
        <w:rPr>
          <w:rFonts w:ascii="Times New Roman" w:hAnsi="Times New Roman"/>
          <w:sz w:val="24"/>
          <w:szCs w:val="24"/>
        </w:rPr>
        <w:t>) útoky a ďalšie. Tieto funkcie pomáhajú chrániť webové aplikácie a serverové zdroje pred zneužitím a zraniteľnosťami, čo prispieva k celkovej bezpečnosti siete a aplikácií.</w:t>
      </w:r>
    </w:p>
    <w:p w14:paraId="315F9E05" w14:textId="370EAFCE" w:rsidR="002B1FD3" w:rsidRPr="007E2919" w:rsidRDefault="002B1FD3" w:rsidP="002B1FD3">
      <w:pPr>
        <w:rPr>
          <w:rFonts w:ascii="Times New Roman" w:hAnsi="Times New Roman"/>
          <w:sz w:val="24"/>
          <w:szCs w:val="24"/>
        </w:rPr>
      </w:pPr>
      <w:r w:rsidRPr="002B1FD3">
        <w:rPr>
          <w:rFonts w:ascii="Times New Roman" w:hAnsi="Times New Roman"/>
          <w:sz w:val="24"/>
          <w:szCs w:val="24"/>
        </w:rPr>
        <w:t>Celkovo je aplikačný firewall kľúčovým prvkom v moderných sieťových infraštruktúrach, ktorý pomáha organizáciám dosiahnuť vyššiu úroveň zabezpečenia a ochrany pred rôznymi hrozbami a útokmi. Jeho pokročilé funkcie a schopnosti poskytujú kontrolu nad sieťovou prevádzkou a umožňujú efektívnu detekciu a prevenciu bezpečnostných hrozieb.</w:t>
      </w:r>
    </w:p>
    <w:p w14:paraId="1C9E592A" w14:textId="77777777" w:rsidR="00185923" w:rsidRPr="00B71D7E" w:rsidRDefault="00185923" w:rsidP="00185923">
      <w:pPr>
        <w:pStyle w:val="PodNadpisKapitoly"/>
      </w:pPr>
      <w:bookmarkStart w:id="16" w:name="_Toc163579442"/>
      <w:r w:rsidRPr="00B71D7E">
        <w:t>Rovnice, vzorce</w:t>
      </w:r>
      <w:bookmarkEnd w:id="16"/>
    </w:p>
    <w:p w14:paraId="01CF5F34" w14:textId="77777777" w:rsidR="00185923" w:rsidRPr="00B71D7E" w:rsidRDefault="00185923" w:rsidP="00185923">
      <w:pPr>
        <w:pStyle w:val="NormalnytextDP"/>
      </w:pPr>
      <w:r w:rsidRPr="00B71D7E">
        <w:t>Rovnice sa uvádzajú v strede riadka, vysvetlivky symbolov na začiatku riadku. Vysvetlivky symbolov sa uvádzajú od začiatku riadka. Ak je v práci viac vzorcov, uvádzame číslo vzorca do okrúhlych zátvoriek bez medzier umiestnen</w:t>
      </w:r>
      <w:r>
        <w:t>ých na pravom konci riadka. Pre </w:t>
      </w:r>
      <w:r w:rsidRPr="00B71D7E">
        <w:t xml:space="preserve">písanie fyzikálnych veličín a matematických premenných sa používa </w:t>
      </w:r>
      <w:r w:rsidRPr="00B71D7E">
        <w:lastRenderedPageBreak/>
        <w:t xml:space="preserve">kurzíva. Používame sústavu jednotiek SI (ISO 31 a ISO 1001). Pri písaní rovníc používame </w:t>
      </w:r>
      <w:r w:rsidRPr="00B71D7E">
        <w:rPr>
          <w:b/>
          <w:bCs/>
        </w:rPr>
        <w:t xml:space="preserve">editor rovníc </w:t>
      </w:r>
      <w:r w:rsidRPr="00950595">
        <w:rPr>
          <w:b/>
          <w:bCs/>
        </w:rPr>
        <w:t>(musíme ho mať nainštalovan</w:t>
      </w:r>
      <w:r w:rsidRPr="00B71D7E">
        <w:rPr>
          <w:b/>
          <w:bCs/>
        </w:rPr>
        <w:t>ý)</w:t>
      </w:r>
      <w:r>
        <w:t>.</w:t>
      </w:r>
    </w:p>
    <w:p w14:paraId="0B83F12F" w14:textId="77777777" w:rsidR="00FD275C" w:rsidRPr="00B71D7E" w:rsidRDefault="00FD275C" w:rsidP="00FD275C">
      <w:pPr>
        <w:pStyle w:val="NadpisKapitoly"/>
      </w:pPr>
      <w:bookmarkStart w:id="17" w:name="_Toc102191192"/>
      <w:bookmarkStart w:id="18" w:name="_Toc163579443"/>
      <w:r w:rsidRPr="00B71D7E">
        <w:lastRenderedPageBreak/>
        <w:t>Záver</w:t>
      </w:r>
      <w:bookmarkEnd w:id="17"/>
      <w:bookmarkEnd w:id="18"/>
    </w:p>
    <w:p w14:paraId="5FC860C1" w14:textId="77777777" w:rsidR="00FD275C" w:rsidRPr="00B71D7E" w:rsidRDefault="00FD275C" w:rsidP="00C43B97">
      <w:pPr>
        <w:pStyle w:val="NormalnytextDP"/>
      </w:pPr>
      <w:r w:rsidRPr="00B71D7E">
        <w:t xml:space="preserve">Záver </w:t>
      </w:r>
      <w:r w:rsidR="00C43B97" w:rsidRPr="00BB3822">
        <w:t>obsahuje vecné závery, sumarizáciu, vlastný prínos alebo pohľad autora, odporúčania pre prax (výučbu)</w:t>
      </w:r>
      <w:r w:rsidR="00C43B97">
        <w:t>. Záver je uvedený na maximálne 1 stranu.</w:t>
      </w:r>
    </w:p>
    <w:p w14:paraId="2534C44A" w14:textId="77777777" w:rsidR="00FD275C" w:rsidRPr="00B71D7E" w:rsidRDefault="00FD275C" w:rsidP="00FD275C">
      <w:pPr>
        <w:pStyle w:val="NadpisKapitoly"/>
        <w:numPr>
          <w:ilvl w:val="0"/>
          <w:numId w:val="0"/>
        </w:numPr>
      </w:pPr>
      <w:bookmarkStart w:id="19" w:name="_Toc102191193"/>
      <w:bookmarkStart w:id="20" w:name="_Toc163579444"/>
      <w:r w:rsidRPr="00B71D7E">
        <w:lastRenderedPageBreak/>
        <w:t>Zoznam použitej literatúry</w:t>
      </w:r>
      <w:bookmarkEnd w:id="19"/>
      <w:r w:rsidR="008F53EF">
        <w:t xml:space="preserve"> </w:t>
      </w:r>
      <w:r w:rsidR="000F658B" w:rsidRPr="000F658B">
        <w:rPr>
          <w:color w:val="A6A6A6"/>
        </w:rPr>
        <w:t>(Nadpis Kapitoly, bez čísla)</w:t>
      </w:r>
      <w:bookmarkEnd w:id="20"/>
    </w:p>
    <w:p w14:paraId="745B22EC" w14:textId="77777777" w:rsidR="00FD275C" w:rsidRPr="00B71D7E" w:rsidRDefault="00FD275C" w:rsidP="00FD275C">
      <w:pPr>
        <w:pStyle w:val="NormalnytextDP"/>
      </w:pPr>
      <w:r w:rsidRPr="00B71D7E">
        <w:t>Všetky dokumenty, ktoré v práci použijete, je potrebné zoradiť do zoznamu pozostávajúceho z  bibliografických odkazov</w:t>
      </w:r>
      <w:r w:rsidR="00A23F0B">
        <w:t>,</w:t>
      </w:r>
      <w:r w:rsidRPr="00B71D7E">
        <w:t xml:space="preserve"> ktorý označujeme </w:t>
      </w:r>
      <w:r w:rsidRPr="00B71D7E">
        <w:rPr>
          <w:b/>
          <w:bCs/>
        </w:rPr>
        <w:t>Zoznam použitej literatúry</w:t>
      </w:r>
      <w:r w:rsidRPr="00B71D7E">
        <w:t>. Pre tvorbu zoznamov použitej literatúry plat</w:t>
      </w:r>
      <w:r w:rsidR="004445CD">
        <w:t xml:space="preserve">ia štandardy. Cieľom je, aby </w:t>
      </w:r>
      <w:r>
        <w:t>zo </w:t>
      </w:r>
      <w:r w:rsidRPr="00B71D7E">
        <w:t>zoznamu použitej literatúry bolo možné jasne identifikovať použitý zdroj a aby ho bolo mo</w:t>
      </w:r>
      <w:r w:rsidR="00790939">
        <w:t>žné bez ťažkostí opäť vyhľadať.</w:t>
      </w:r>
    </w:p>
    <w:p w14:paraId="6757A1FB" w14:textId="77777777" w:rsidR="00FD275C" w:rsidRPr="00B71D7E" w:rsidRDefault="00FD275C" w:rsidP="00FD275C">
      <w:pPr>
        <w:pStyle w:val="NormalnytextDP"/>
      </w:pPr>
      <w:r w:rsidRPr="00B71D7E">
        <w:t xml:space="preserve">Hlavným zdrojom údajov pre tvorbu bibl. odkazov je </w:t>
      </w:r>
      <w:r w:rsidRPr="00B71D7E">
        <w:rPr>
          <w:b/>
          <w:bCs/>
        </w:rPr>
        <w:t>titulný list</w:t>
      </w:r>
      <w:r w:rsidRPr="00B71D7E">
        <w:t xml:space="preserve"> (tzn. prvý list v knihe, kde sú uvedené údaje o názve autorovi atď.), príp. jeho rub. Odkazy sa môžu týkať knižných, časopiseckých a iných zdrojov informácií (zborníky z konferencií, patentové dokumenty, normy, odporúčania, kvalifikačné práce, osobná korešpondencia a rukopisy, odkazy cez sprostredkujúci zdroj, elektronické publikáci</w:t>
      </w:r>
      <w:r w:rsidR="00790939">
        <w:t>e), ktoré boli v práci použité.</w:t>
      </w:r>
    </w:p>
    <w:p w14:paraId="27EE09E7" w14:textId="77777777" w:rsidR="00FD275C" w:rsidRPr="00B71D7E" w:rsidRDefault="00FD275C" w:rsidP="00FD275C">
      <w:pPr>
        <w:pStyle w:val="NormalnytextDP"/>
      </w:pPr>
      <w:r w:rsidRPr="00B71D7E">
        <w:rPr>
          <w:b/>
          <w:bCs/>
        </w:rPr>
        <w:t>Technika citovania</w:t>
      </w:r>
      <w:r w:rsidRPr="00B71D7E">
        <w:t xml:space="preserve"> určuje spôsob, akým označujeme citácie v dokumente, pričom podľa normy (pozri STN ISO 690) existuje viacero spôsobov citovania.</w:t>
      </w:r>
      <w:r>
        <w:t xml:space="preserve"> </w:t>
      </w:r>
      <w:r w:rsidRPr="00B71D7E">
        <w:t xml:space="preserve">Pri metóde </w:t>
      </w:r>
      <w:r w:rsidRPr="00B71D7E">
        <w:rPr>
          <w:b/>
          <w:bCs/>
        </w:rPr>
        <w:t>číselných citácií</w:t>
      </w:r>
      <w:r w:rsidRPr="00B71D7E">
        <w:t xml:space="preserve"> sa v zozname bibliografických odkazov každé citované dielo uvádza v tom poradí, v akom bolo uvedené a číslované v texte. Číslované odkazy v texte sú uvedené v</w:t>
      </w:r>
      <w:r w:rsidR="000A667F">
        <w:t> </w:t>
      </w:r>
      <w:r w:rsidRPr="00B71D7E">
        <w:t>zátvorkách</w:t>
      </w:r>
      <w:r w:rsidR="000A667F">
        <w:t xml:space="preserve"> </w:t>
      </w:r>
      <w:r w:rsidR="00BD2503">
        <w:rPr>
          <w:lang w:val="en-US"/>
        </w:rPr>
        <w:fldChar w:fldCharType="begin"/>
      </w:r>
      <w:r w:rsidR="00790939">
        <w:instrText xml:space="preserve"> REF _Ref259455633 \r \h </w:instrText>
      </w:r>
      <w:r w:rsidR="00BD2503">
        <w:rPr>
          <w:lang w:val="en-US"/>
        </w:rPr>
      </w:r>
      <w:r w:rsidR="00BD2503">
        <w:rPr>
          <w:lang w:val="en-US"/>
        </w:rPr>
        <w:fldChar w:fldCharType="separate"/>
      </w:r>
      <w:r w:rsidR="00EB4D2E">
        <w:t>[3]</w:t>
      </w:r>
      <w:r w:rsidR="00BD2503">
        <w:rPr>
          <w:lang w:val="en-US"/>
        </w:rPr>
        <w:fldChar w:fldCharType="end"/>
      </w:r>
      <w:r w:rsidR="00790939" w:rsidRPr="00950595">
        <w:t xml:space="preserve"> </w:t>
      </w:r>
      <w:r w:rsidRPr="00B71D7E">
        <w:t>a odkazujú na dokumenty v takom poradí, v akom sa citujú po prvýkrát. Nasledujúce citácie dostávajú také isté číslo, ako má prvá citácia. Ak sa citujú osobitné časti dokumentu, môžu sa za čís</w:t>
      </w:r>
      <w:r w:rsidR="00790939">
        <w:t>lom citácie uviesť čísla strán.</w:t>
      </w:r>
    </w:p>
    <w:p w14:paraId="71FEB616" w14:textId="77777777" w:rsidR="00FD275C" w:rsidRPr="00B71D7E" w:rsidRDefault="00FD275C" w:rsidP="00FD275C">
      <w:pPr>
        <w:pStyle w:val="NormalnytextDP"/>
        <w:rPr>
          <w:b/>
          <w:bCs/>
        </w:rPr>
      </w:pPr>
      <w:r w:rsidRPr="00B71D7E">
        <w:rPr>
          <w:b/>
          <w:bCs/>
        </w:rPr>
        <w:t>Príklad zoznamu použitej literatúry:</w:t>
      </w:r>
    </w:p>
    <w:p w14:paraId="539C5BA8" w14:textId="77777777" w:rsidR="00FD275C" w:rsidRPr="00B71D7E" w:rsidRDefault="00FD275C" w:rsidP="00FD275C">
      <w:pPr>
        <w:pStyle w:val="ZoznamLiteratury"/>
      </w:pPr>
      <w:r w:rsidRPr="00B71D7E">
        <w:t xml:space="preserve">KALAŠ, Ivan </w:t>
      </w:r>
      <w:r>
        <w:t>–</w:t>
      </w:r>
      <w:r w:rsidRPr="00B71D7E">
        <w:t xml:space="preserve"> BLAHO, Andrej: </w:t>
      </w:r>
      <w:r>
        <w:rPr>
          <w:i/>
        </w:rPr>
        <w:t>Tvorivá informatika. 1. zošit z </w:t>
      </w:r>
      <w:r w:rsidRPr="00B71D7E">
        <w:rPr>
          <w:i/>
        </w:rPr>
        <w:t xml:space="preserve">programovania. </w:t>
      </w:r>
      <w:r w:rsidRPr="00B71D7E">
        <w:t>Bratislava: SPN - Mladé letá, 2007. 48. s. ISBN 80-10-01723-2</w:t>
      </w:r>
    </w:p>
    <w:p w14:paraId="30752B00" w14:textId="77777777" w:rsidR="00FD275C" w:rsidRDefault="00FD275C" w:rsidP="00FD275C">
      <w:pPr>
        <w:pStyle w:val="ZoznamLiteratury"/>
      </w:pPr>
      <w:r w:rsidRPr="00B71D7E">
        <w:t xml:space="preserve">CIMBALA, Roman </w:t>
      </w:r>
      <w:r>
        <w:t>–</w:t>
      </w:r>
      <w:r w:rsidRPr="00B71D7E">
        <w:t xml:space="preserve"> BALOGH, Jozef </w:t>
      </w:r>
      <w:r>
        <w:t>–</w:t>
      </w:r>
      <w:r w:rsidRPr="00B71D7E">
        <w:t xml:space="preserve"> DŽMURA, Jaroslav: Diagnostika výkonových transformátorov s využitím pr</w:t>
      </w:r>
      <w:r>
        <w:t>vkov umelej inteligencie 1. In: </w:t>
      </w:r>
      <w:r w:rsidRPr="00B71D7E">
        <w:rPr>
          <w:i/>
        </w:rPr>
        <w:t>Elektrotechnický magazín ETM</w:t>
      </w:r>
      <w:r w:rsidRPr="00B71D7E">
        <w:t>. roč. 14, č. 1 (2004), s. 8-9.</w:t>
      </w:r>
    </w:p>
    <w:p w14:paraId="19FF7937" w14:textId="77777777" w:rsidR="00FD275C" w:rsidRPr="00B71D7E" w:rsidRDefault="00FD275C" w:rsidP="00FD275C">
      <w:pPr>
        <w:pStyle w:val="ZoznamLiteratury"/>
      </w:pPr>
      <w:bookmarkStart w:id="21" w:name="_Ref259455633"/>
      <w:r w:rsidRPr="00B71D7E">
        <w:t xml:space="preserve">Kolektív autorov: </w:t>
      </w:r>
      <w:r w:rsidRPr="00B71D7E">
        <w:rPr>
          <w:i/>
        </w:rPr>
        <w:t>Štátny vzdelávací program</w:t>
      </w:r>
      <w:r>
        <w:t>. [online] Bratislava</w:t>
      </w:r>
      <w:r w:rsidR="008F53EF">
        <w:t>:</w:t>
      </w:r>
      <w:r>
        <w:t xml:space="preserve"> ŠPU v </w:t>
      </w:r>
      <w:r w:rsidRPr="00B71D7E">
        <w:t>Bratislave, 2008. Aktualizované 14.2.2010 [cit. 2010-02-</w:t>
      </w:r>
      <w:r>
        <w:t>17]. Dostupné na </w:t>
      </w:r>
      <w:r w:rsidRPr="00B71D7E">
        <w:t>internete: &lt;http://new.statpedu.sk/sk/filemanager/download/987&gt;</w:t>
      </w:r>
      <w:bookmarkEnd w:id="21"/>
    </w:p>
    <w:p w14:paraId="78DA0121" w14:textId="77777777" w:rsidR="00FD275C" w:rsidRPr="00B71D7E" w:rsidRDefault="00FD275C" w:rsidP="00FD275C">
      <w:pPr>
        <w:pStyle w:val="ZoznamLiteratury"/>
      </w:pPr>
      <w:r w:rsidRPr="00B71D7E">
        <w:t>Elektronické diplomové a dizertačné práce SR: ETD SK. [online]. Košice : ETD SK, 2004. Aktualizované 14-2-2005 [cit 2005-03-10]. Dostupné na internete: &lt;http://www.etd.sk/&gt;.</w:t>
      </w:r>
    </w:p>
    <w:p w14:paraId="5E6A3A22" w14:textId="77777777" w:rsidR="00FD275C" w:rsidRPr="00B71D7E" w:rsidRDefault="00FD275C" w:rsidP="00FD275C">
      <w:pPr>
        <w:pStyle w:val="ZoznamLiteratury"/>
      </w:pPr>
      <w:bookmarkStart w:id="22" w:name="_Ref101953427"/>
      <w:r w:rsidRPr="00191558">
        <w:t>K</w:t>
      </w:r>
      <w:r>
        <w:t>ATUŠČÁK</w:t>
      </w:r>
      <w:r w:rsidRPr="00191558">
        <w:t>, Dušan:</w:t>
      </w:r>
      <w:r w:rsidRPr="00B71D7E">
        <w:t xml:space="preserve"> </w:t>
      </w:r>
      <w:r w:rsidRPr="00B71D7E">
        <w:rPr>
          <w:i/>
        </w:rPr>
        <w:t>Ako písať záverečné a kvalifikačné práce</w:t>
      </w:r>
      <w:r w:rsidRPr="00B71D7E">
        <w:t>. Nitra: Enigma, 2004. 162 s. il. ISBN  80-89132-10-3</w:t>
      </w:r>
      <w:bookmarkEnd w:id="22"/>
    </w:p>
    <w:p w14:paraId="2C4520F7" w14:textId="77777777" w:rsidR="00FD275C" w:rsidRPr="000F658B" w:rsidRDefault="00FD275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23" w:name="_Toc102191194"/>
      <w:bookmarkStart w:id="24" w:name="_Toc163579445"/>
      <w:r>
        <w:lastRenderedPageBreak/>
        <w:t>Prílohy</w:t>
      </w:r>
      <w:bookmarkEnd w:id="23"/>
      <w:r w:rsidR="00142E00">
        <w:t xml:space="preserve"> </w:t>
      </w:r>
      <w:r w:rsidR="00142E00" w:rsidRPr="000F658B">
        <w:rPr>
          <w:color w:val="A6A6A6"/>
        </w:rPr>
        <w:t>(štýl Nadpis Kapitoly, bez čísla)</w:t>
      </w:r>
      <w:bookmarkEnd w:id="24"/>
    </w:p>
    <w:p w14:paraId="730E6BCF" w14:textId="77777777" w:rsidR="00FD275C" w:rsidRDefault="00720882" w:rsidP="00FD275C">
      <w:pPr>
        <w:pStyle w:val="NormalnytextDP"/>
        <w:ind w:firstLine="0"/>
      </w:pPr>
      <w:r>
        <w:t>Zoznam príloh záverečnej práce</w:t>
      </w:r>
      <w:r w:rsidR="00FD275C">
        <w:t>:</w:t>
      </w:r>
    </w:p>
    <w:p w14:paraId="0B4ADA5D" w14:textId="77777777" w:rsidR="00FD275C" w:rsidRDefault="00FD275C" w:rsidP="00FD275C">
      <w:pPr>
        <w:pStyle w:val="NormalnytextDP"/>
        <w:numPr>
          <w:ilvl w:val="0"/>
          <w:numId w:val="5"/>
        </w:numPr>
      </w:pPr>
      <w:r>
        <w:t>Príloha A – CD médium</w:t>
      </w:r>
    </w:p>
    <w:p w14:paraId="51A7E67E" w14:textId="77777777" w:rsidR="00FD275C" w:rsidRDefault="00C43B97" w:rsidP="00FD275C">
      <w:pPr>
        <w:pStyle w:val="NormalnytextDP"/>
        <w:numPr>
          <w:ilvl w:val="0"/>
          <w:numId w:val="5"/>
        </w:numPr>
      </w:pPr>
      <w:r>
        <w:t xml:space="preserve">Príloha B </w:t>
      </w:r>
      <w:r w:rsidR="00720882">
        <w:t xml:space="preserve">– </w:t>
      </w:r>
      <w:r w:rsidR="00720882">
        <w:rPr>
          <w:lang w:val="en-US"/>
        </w:rPr>
        <w:t>&lt;</w:t>
      </w:r>
      <w:r w:rsidR="00720882" w:rsidRPr="00720882">
        <w:t>názov prílohy</w:t>
      </w:r>
      <w:r w:rsidR="00720882">
        <w:rPr>
          <w:lang w:val="en-US"/>
        </w:rPr>
        <w:t>&gt;</w:t>
      </w:r>
    </w:p>
    <w:p w14:paraId="31425F45" w14:textId="77777777" w:rsidR="00FD275C" w:rsidRDefault="00FD275C" w:rsidP="00FD275C">
      <w:pPr>
        <w:pStyle w:val="NormalnytextDP"/>
        <w:numPr>
          <w:ilvl w:val="0"/>
          <w:numId w:val="5"/>
        </w:numPr>
      </w:pPr>
      <w:r>
        <w:t xml:space="preserve">Príloha C – </w:t>
      </w:r>
      <w:r w:rsidR="00720882">
        <w:rPr>
          <w:lang w:val="en-US"/>
        </w:rPr>
        <w:t>&lt;</w:t>
      </w:r>
      <w:r w:rsidR="00720882" w:rsidRPr="00720882">
        <w:t>názov prílohy</w:t>
      </w:r>
      <w:r w:rsidR="00720882">
        <w:rPr>
          <w:lang w:val="en-US"/>
        </w:rPr>
        <w:t>&gt;</w:t>
      </w:r>
    </w:p>
    <w:p w14:paraId="5A4D9855" w14:textId="77777777" w:rsidR="00FD275C" w:rsidRDefault="00FD275C" w:rsidP="00FD275C">
      <w:pPr>
        <w:pStyle w:val="NormalnytextDP"/>
        <w:ind w:firstLine="0"/>
      </w:pPr>
      <w:r w:rsidRPr="00B71D7E">
        <w:t>Táto časť záverečnej práce obsahuje zoznam všetkých príloh. Číslovanie strán príloh nadväzuje na číslovanie strán v hlavnom texte.</w:t>
      </w:r>
      <w:r w:rsidR="00720882">
        <w:t xml:space="preserve"> </w:t>
      </w:r>
    </w:p>
    <w:p w14:paraId="6DD9CC8B" w14:textId="77777777" w:rsidR="00FD275C" w:rsidRPr="000F658B" w:rsidRDefault="00FD275C" w:rsidP="00FD275C">
      <w:pPr>
        <w:pStyle w:val="PodNadpisKapitoly"/>
        <w:numPr>
          <w:ilvl w:val="0"/>
          <w:numId w:val="0"/>
        </w:numPr>
        <w:ind w:left="576" w:hanging="576"/>
        <w:rPr>
          <w:color w:val="A6A6A6"/>
        </w:rPr>
      </w:pPr>
      <w:bookmarkStart w:id="25" w:name="_Toc163579446"/>
      <w:r>
        <w:t>Príloha A – CD médium</w:t>
      </w:r>
      <w:r w:rsidR="00142E00">
        <w:t xml:space="preserve"> </w:t>
      </w:r>
      <w:r w:rsidR="00142E00" w:rsidRPr="000F658B">
        <w:rPr>
          <w:color w:val="A6A6A6"/>
        </w:rPr>
        <w:t xml:space="preserve">(štýl </w:t>
      </w:r>
      <w:proofErr w:type="spellStart"/>
      <w:r w:rsidR="00142E00" w:rsidRPr="000F658B">
        <w:rPr>
          <w:color w:val="A6A6A6"/>
        </w:rPr>
        <w:t>PodNadpis</w:t>
      </w:r>
      <w:proofErr w:type="spellEnd"/>
      <w:r w:rsidR="00142E00" w:rsidRPr="000F658B">
        <w:rPr>
          <w:color w:val="A6A6A6"/>
        </w:rPr>
        <w:t xml:space="preserve"> Kapitoly, bez čísla)</w:t>
      </w:r>
      <w:bookmarkEnd w:id="25"/>
    </w:p>
    <w:p w14:paraId="5788DE44" w14:textId="77777777" w:rsidR="00FD275C" w:rsidRDefault="00FD275C" w:rsidP="00FD275C">
      <w:pPr>
        <w:pStyle w:val="NormalnytextDP"/>
        <w:ind w:firstLine="0"/>
      </w:pPr>
      <w:r>
        <w:t xml:space="preserve">Priložené CD médium </w:t>
      </w:r>
      <w:r w:rsidRPr="00861DD1">
        <w:rPr>
          <w:b/>
        </w:rPr>
        <w:t>povinne</w:t>
      </w:r>
      <w:r>
        <w:t xml:space="preserve"> obsahuje text </w:t>
      </w:r>
      <w:r w:rsidRPr="00B71D7E">
        <w:t>záverečn</w:t>
      </w:r>
      <w:r>
        <w:t>ej práce vo formáte PDF. CD môže obsahovať edukačný hypertext, metodické listy, dotazníky a ukážky projektov atď.</w:t>
      </w:r>
      <w:r w:rsidR="00720882">
        <w:t xml:space="preserve"> CD médium zabalené do papierového obalu sa vlepí na vnútornú stranu zadnej obálky záverečnej práce.</w:t>
      </w:r>
    </w:p>
    <w:p w14:paraId="38C3B497" w14:textId="77777777" w:rsidR="00FD275C" w:rsidRPr="00C95B48" w:rsidRDefault="00FD275C" w:rsidP="00FD275C">
      <w:pPr>
        <w:pStyle w:val="PodNadpisKapitoly"/>
        <w:numPr>
          <w:ilvl w:val="0"/>
          <w:numId w:val="0"/>
        </w:numPr>
        <w:ind w:left="576" w:hanging="576"/>
      </w:pPr>
      <w:bookmarkStart w:id="26" w:name="_Toc163579447"/>
      <w:r>
        <w:t xml:space="preserve">Príloha B – </w:t>
      </w:r>
      <w:r w:rsidR="00720882">
        <w:t>&lt;názov prílohy&gt;</w:t>
      </w:r>
      <w:bookmarkEnd w:id="26"/>
    </w:p>
    <w:p w14:paraId="46F3CF2F" w14:textId="77777777" w:rsidR="00FD275C" w:rsidRPr="00D15C2E" w:rsidRDefault="00720882" w:rsidP="00FD275C">
      <w:pPr>
        <w:pStyle w:val="NormalnytextDP"/>
        <w:ind w:firstLine="0"/>
      </w:pPr>
      <w:r w:rsidRPr="00D15C2E">
        <w:t>&lt;</w:t>
      </w:r>
      <w:r w:rsidR="00D15C2E" w:rsidRPr="00D15C2E">
        <w:t>popis</w:t>
      </w:r>
      <w:r w:rsidRPr="00D15C2E">
        <w:t xml:space="preserve"> prílohy&gt;</w:t>
      </w:r>
    </w:p>
    <w:p w14:paraId="12601F1C" w14:textId="77777777" w:rsidR="00FD275C" w:rsidRPr="00C95B48" w:rsidRDefault="00FD275C" w:rsidP="00FD275C">
      <w:pPr>
        <w:pStyle w:val="PodNadpisKapitoly"/>
        <w:numPr>
          <w:ilvl w:val="0"/>
          <w:numId w:val="0"/>
        </w:numPr>
        <w:ind w:left="576" w:hanging="576"/>
      </w:pPr>
      <w:bookmarkStart w:id="27" w:name="_Toc163579448"/>
      <w:r>
        <w:t xml:space="preserve">Príloha C – </w:t>
      </w:r>
      <w:r w:rsidR="00720882">
        <w:t>&lt;názov prílohy&gt;</w:t>
      </w:r>
      <w:bookmarkEnd w:id="27"/>
      <w:r>
        <w:t xml:space="preserve"> </w:t>
      </w:r>
    </w:p>
    <w:p w14:paraId="0C963145" w14:textId="77777777" w:rsidR="00FD275C" w:rsidRPr="00FD275C" w:rsidRDefault="00720882" w:rsidP="00720882">
      <w:pPr>
        <w:pStyle w:val="NormalnytextDP"/>
        <w:ind w:firstLine="0"/>
      </w:pPr>
      <w:r w:rsidRPr="00D15C2E">
        <w:t>&lt;popis prílohy&gt;</w:t>
      </w:r>
    </w:p>
    <w:sectPr w:rsidR="00FD275C" w:rsidRPr="00FD275C" w:rsidSect="00F412A2">
      <w:type w:val="continuous"/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15DA" w14:textId="77777777" w:rsidR="00F412A2" w:rsidRDefault="00F412A2" w:rsidP="00FD275C">
      <w:pPr>
        <w:spacing w:after="0" w:line="240" w:lineRule="auto"/>
      </w:pPr>
      <w:r>
        <w:separator/>
      </w:r>
    </w:p>
  </w:endnote>
  <w:endnote w:type="continuationSeparator" w:id="0">
    <w:p w14:paraId="5687BBC9" w14:textId="77777777" w:rsidR="00F412A2" w:rsidRDefault="00F412A2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60D9" w14:textId="77777777" w:rsidR="008F3A4E" w:rsidRDefault="00000000" w:rsidP="00437497">
    <w:pPr>
      <w:pStyle w:val="Pta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C03D1" w14:textId="77777777" w:rsidR="00F412A2" w:rsidRDefault="00F412A2" w:rsidP="00FD275C">
      <w:pPr>
        <w:spacing w:after="0" w:line="240" w:lineRule="auto"/>
      </w:pPr>
      <w:r>
        <w:separator/>
      </w:r>
    </w:p>
  </w:footnote>
  <w:footnote w:type="continuationSeparator" w:id="0">
    <w:p w14:paraId="35D6B497" w14:textId="77777777" w:rsidR="00F412A2" w:rsidRDefault="00F412A2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C84EF1"/>
    <w:multiLevelType w:val="hybridMultilevel"/>
    <w:tmpl w:val="B0A8C3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7B41"/>
    <w:multiLevelType w:val="hybridMultilevel"/>
    <w:tmpl w:val="DFF208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7296">
    <w:abstractNumId w:val="5"/>
  </w:num>
  <w:num w:numId="2" w16cid:durableId="967008793">
    <w:abstractNumId w:val="0"/>
  </w:num>
  <w:num w:numId="3" w16cid:durableId="1896157716">
    <w:abstractNumId w:val="3"/>
  </w:num>
  <w:num w:numId="4" w16cid:durableId="1559583939">
    <w:abstractNumId w:val="2"/>
  </w:num>
  <w:num w:numId="5" w16cid:durableId="343702179">
    <w:abstractNumId w:val="9"/>
  </w:num>
  <w:num w:numId="6" w16cid:durableId="146284079">
    <w:abstractNumId w:val="7"/>
  </w:num>
  <w:num w:numId="7" w16cid:durableId="1444569466">
    <w:abstractNumId w:val="8"/>
  </w:num>
  <w:num w:numId="8" w16cid:durableId="1988825675">
    <w:abstractNumId w:val="6"/>
  </w:num>
  <w:num w:numId="9" w16cid:durableId="1335844245">
    <w:abstractNumId w:val="5"/>
  </w:num>
  <w:num w:numId="10" w16cid:durableId="1828738766">
    <w:abstractNumId w:val="5"/>
  </w:num>
  <w:num w:numId="11" w16cid:durableId="328675401">
    <w:abstractNumId w:val="5"/>
  </w:num>
  <w:num w:numId="12" w16cid:durableId="1176503785">
    <w:abstractNumId w:val="5"/>
  </w:num>
  <w:num w:numId="13" w16cid:durableId="160850135">
    <w:abstractNumId w:val="4"/>
  </w:num>
  <w:num w:numId="14" w16cid:durableId="183510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2E"/>
    <w:rsid w:val="00030F4A"/>
    <w:rsid w:val="00042E59"/>
    <w:rsid w:val="00054ECA"/>
    <w:rsid w:val="00062859"/>
    <w:rsid w:val="000A667F"/>
    <w:rsid w:val="000D1828"/>
    <w:rsid w:val="000F658B"/>
    <w:rsid w:val="00103CCB"/>
    <w:rsid w:val="001344FE"/>
    <w:rsid w:val="00142E00"/>
    <w:rsid w:val="00145390"/>
    <w:rsid w:val="00164B6B"/>
    <w:rsid w:val="0017639D"/>
    <w:rsid w:val="00185923"/>
    <w:rsid w:val="001A41D9"/>
    <w:rsid w:val="001C2C10"/>
    <w:rsid w:val="00220F93"/>
    <w:rsid w:val="002B1FD3"/>
    <w:rsid w:val="002B4CB9"/>
    <w:rsid w:val="002D5F67"/>
    <w:rsid w:val="0032132B"/>
    <w:rsid w:val="00366384"/>
    <w:rsid w:val="00373F89"/>
    <w:rsid w:val="003A10AC"/>
    <w:rsid w:val="003D58B6"/>
    <w:rsid w:val="00424775"/>
    <w:rsid w:val="00437497"/>
    <w:rsid w:val="004445CD"/>
    <w:rsid w:val="004524C4"/>
    <w:rsid w:val="004633BC"/>
    <w:rsid w:val="00482C86"/>
    <w:rsid w:val="00490A81"/>
    <w:rsid w:val="004943E5"/>
    <w:rsid w:val="004B7FA7"/>
    <w:rsid w:val="004D4DE1"/>
    <w:rsid w:val="004F59A1"/>
    <w:rsid w:val="00500044"/>
    <w:rsid w:val="0050220F"/>
    <w:rsid w:val="00551736"/>
    <w:rsid w:val="0055365D"/>
    <w:rsid w:val="00574F7F"/>
    <w:rsid w:val="005C2AAD"/>
    <w:rsid w:val="005C5D6B"/>
    <w:rsid w:val="006021FE"/>
    <w:rsid w:val="0061186D"/>
    <w:rsid w:val="00633BA7"/>
    <w:rsid w:val="006A39C6"/>
    <w:rsid w:val="006A76BB"/>
    <w:rsid w:val="006B136F"/>
    <w:rsid w:val="006B5558"/>
    <w:rsid w:val="006C471D"/>
    <w:rsid w:val="006D1CEF"/>
    <w:rsid w:val="006D363F"/>
    <w:rsid w:val="00701897"/>
    <w:rsid w:val="007037FF"/>
    <w:rsid w:val="00720882"/>
    <w:rsid w:val="0073094C"/>
    <w:rsid w:val="00736677"/>
    <w:rsid w:val="00745DEB"/>
    <w:rsid w:val="0076014F"/>
    <w:rsid w:val="0077475B"/>
    <w:rsid w:val="00790939"/>
    <w:rsid w:val="007D3153"/>
    <w:rsid w:val="007E2919"/>
    <w:rsid w:val="007E3006"/>
    <w:rsid w:val="00802F63"/>
    <w:rsid w:val="0082318B"/>
    <w:rsid w:val="00870AAE"/>
    <w:rsid w:val="00896711"/>
    <w:rsid w:val="008B2BC9"/>
    <w:rsid w:val="008E4817"/>
    <w:rsid w:val="008F3A4E"/>
    <w:rsid w:val="008F53EF"/>
    <w:rsid w:val="0093304B"/>
    <w:rsid w:val="00950595"/>
    <w:rsid w:val="009A1CD8"/>
    <w:rsid w:val="009A6CE9"/>
    <w:rsid w:val="00A0545B"/>
    <w:rsid w:val="00A23F0B"/>
    <w:rsid w:val="00A421D0"/>
    <w:rsid w:val="00A62862"/>
    <w:rsid w:val="00A745BC"/>
    <w:rsid w:val="00A850D6"/>
    <w:rsid w:val="00AE695C"/>
    <w:rsid w:val="00AF1A4A"/>
    <w:rsid w:val="00B12695"/>
    <w:rsid w:val="00B1593C"/>
    <w:rsid w:val="00BA2712"/>
    <w:rsid w:val="00BA571F"/>
    <w:rsid w:val="00BB0893"/>
    <w:rsid w:val="00BD2503"/>
    <w:rsid w:val="00BD4555"/>
    <w:rsid w:val="00BE1720"/>
    <w:rsid w:val="00C43B97"/>
    <w:rsid w:val="00C7747B"/>
    <w:rsid w:val="00C849BD"/>
    <w:rsid w:val="00C9649A"/>
    <w:rsid w:val="00CA6A9E"/>
    <w:rsid w:val="00CE11A2"/>
    <w:rsid w:val="00CF04E3"/>
    <w:rsid w:val="00D15C2E"/>
    <w:rsid w:val="00D216F3"/>
    <w:rsid w:val="00D3506D"/>
    <w:rsid w:val="00D638DE"/>
    <w:rsid w:val="00D7758C"/>
    <w:rsid w:val="00D96F05"/>
    <w:rsid w:val="00DA0E16"/>
    <w:rsid w:val="00E368B4"/>
    <w:rsid w:val="00E37F24"/>
    <w:rsid w:val="00E41C6F"/>
    <w:rsid w:val="00E67A29"/>
    <w:rsid w:val="00E8185A"/>
    <w:rsid w:val="00E86B12"/>
    <w:rsid w:val="00EB4D2E"/>
    <w:rsid w:val="00ED1E9F"/>
    <w:rsid w:val="00ED240A"/>
    <w:rsid w:val="00EE5005"/>
    <w:rsid w:val="00F24598"/>
    <w:rsid w:val="00F412A2"/>
    <w:rsid w:val="00F763E6"/>
    <w:rsid w:val="00F8008D"/>
    <w:rsid w:val="00F84A88"/>
    <w:rsid w:val="00F976B1"/>
    <w:rsid w:val="00FA5DA5"/>
    <w:rsid w:val="00FD275C"/>
    <w:rsid w:val="00FD3D3F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E603"/>
  <w15:docId w15:val="{419F43A3-B15E-49AB-B76E-D7379407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Nadpis4">
    <w:name w:val="heading 4"/>
    <w:basedOn w:val="Normlny"/>
    <w:next w:val="Normlny"/>
    <w:link w:val="Nadpis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Nadpis5">
    <w:name w:val="heading 5"/>
    <w:basedOn w:val="Normlny"/>
    <w:next w:val="Normlny"/>
    <w:link w:val="Nadpis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FD275C"/>
    <w:rPr>
      <w:rFonts w:ascii="Arial" w:eastAsia="Times New Roman" w:hAnsi="Arial" w:cs="Arial"/>
      <w:sz w:val="24"/>
      <w:szCs w:val="28"/>
    </w:rPr>
  </w:style>
  <w:style w:type="character" w:customStyle="1" w:styleId="Nadpis5Char">
    <w:name w:val="Nadpis 5 Char"/>
    <w:basedOn w:val="Predvolenpsmoodseku"/>
    <w:link w:val="Nadpis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FD275C"/>
    <w:rPr>
      <w:rFonts w:ascii="Times New Roman" w:eastAsia="Times New Roman" w:hAnsi="Times New Roman" w:cs="Times New Roman"/>
      <w:b/>
      <w:bCs/>
    </w:rPr>
  </w:style>
  <w:style w:type="paragraph" w:styleId="Hlavika">
    <w:name w:val="header"/>
    <w:basedOn w:val="Pta"/>
    <w:link w:val="HlavikaChar"/>
    <w:uiPriority w:val="99"/>
    <w:rsid w:val="00FD275C"/>
  </w:style>
  <w:style w:type="character" w:customStyle="1" w:styleId="HlavikaChar">
    <w:name w:val="Hlavička Char"/>
    <w:basedOn w:val="Predvolenpsmoodseku"/>
    <w:link w:val="Hlavika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Pta">
    <w:name w:val="footer"/>
    <w:basedOn w:val="NormalnytextDP"/>
    <w:link w:val="Pta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PtaChar">
    <w:name w:val="Päta Char"/>
    <w:basedOn w:val="Predvolenpsmoodseku"/>
    <w:link w:val="Pta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Obsah1">
    <w:name w:val="toc 1"/>
    <w:next w:val="Normlny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Obsah3">
    <w:name w:val="toc 3"/>
    <w:basedOn w:val="Obsah2"/>
    <w:next w:val="Normlny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Popis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link w:val="Normlnywebov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lnywebov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textovprepojenie">
    <w:name w:val="Hyperlink"/>
    <w:basedOn w:val="Predvolenpsmoodseku"/>
    <w:uiPriority w:val="99"/>
    <w:unhideWhenUsed/>
    <w:rsid w:val="00FA5DA5"/>
    <w:rPr>
      <w:color w:val="0000FF"/>
      <w:u w:val="single"/>
    </w:rPr>
  </w:style>
  <w:style w:type="character" w:customStyle="1" w:styleId="NormlnywebovChar">
    <w:name w:val="Normálny (webový) Char"/>
    <w:basedOn w:val="Predvolenpsmoodseku"/>
    <w:link w:val="Normlnywebov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lnywebov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Zoznamobrzkov">
    <w:name w:val="table of figures"/>
    <w:basedOn w:val="Normlny"/>
    <w:next w:val="Normlny"/>
    <w:uiPriority w:val="99"/>
    <w:unhideWhenUsed/>
    <w:qFormat/>
    <w:rsid w:val="00D3506D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9A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fruh\Desktop\Ssablona_skolsky_projekt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Ssablona_skolsky_projekt.dotx</Template>
  <TotalTime>40</TotalTime>
  <Pages>12</Pages>
  <Words>2292</Words>
  <Characters>13071</Characters>
  <Application>Microsoft Office Word</Application>
  <DocSecurity>0</DocSecurity>
  <Lines>108</Lines>
  <Paragraphs>30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Fruhwald</dc:creator>
  <cp:lastModifiedBy>Maxim Fruhwald</cp:lastModifiedBy>
  <cp:revision>1</cp:revision>
  <dcterms:created xsi:type="dcterms:W3CDTF">2024-04-09T15:40:00Z</dcterms:created>
  <dcterms:modified xsi:type="dcterms:W3CDTF">2024-04-09T16:25:00Z</dcterms:modified>
</cp:coreProperties>
</file>